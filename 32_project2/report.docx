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0B19" w14:textId="255B098C" w:rsidR="00524388" w:rsidRDefault="0052678C">
      <w:pPr>
        <w:pStyle w:val="Title"/>
      </w:pPr>
      <w:r>
        <w:t>Project 2</w:t>
      </w:r>
    </w:p>
    <w:p w14:paraId="5CEE9BF7" w14:textId="60370058" w:rsidR="00524388" w:rsidRDefault="0052678C">
      <w:pPr>
        <w:pStyle w:val="Heading1"/>
      </w:pPr>
      <w:r>
        <w:t>Description</w:t>
      </w:r>
      <w:r w:rsidR="00A33E92">
        <w:t xml:space="preserve"> of my Doubly Linked List</w:t>
      </w:r>
    </w:p>
    <w:p w14:paraId="51CBFE3A" w14:textId="13F95C5C" w:rsidR="00F27FCB" w:rsidRDefault="00A33E92" w:rsidP="00A2787D">
      <w:r>
        <w:rPr>
          <w:noProof/>
        </w:rPr>
        <w:drawing>
          <wp:inline distT="0" distB="0" distL="0" distR="0" wp14:anchorId="4CA8FBAF" wp14:editId="783C7AF8">
            <wp:extent cx="1633560" cy="1376218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60" cy="13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87D" w:rsidRPr="00A2787D">
        <w:t xml:space="preserve"> </w:t>
      </w:r>
      <w:r w:rsidR="00A2787D" w:rsidRPr="00A2787D">
        <w:t xml:space="preserve">For the doubly linked list used by my </w:t>
      </w:r>
      <w:r w:rsidR="00F27FCB">
        <w:t>map</w:t>
      </w:r>
      <w:r w:rsidR="00A2787D" w:rsidRPr="00A2787D">
        <w:t xml:space="preserve">, the pointer to the previous node of the head node is nullptr and the next node of the tail node is also nullptr. </w:t>
      </w:r>
      <w:r w:rsidR="008E0240">
        <w:t>I do not have a dummy node.</w:t>
      </w:r>
    </w:p>
    <w:p w14:paraId="6D3D5ACE" w14:textId="77777777" w:rsidR="00A2787D" w:rsidRDefault="00F27FCB" w:rsidP="00A2787D">
      <w:r>
        <w:t>The</w:t>
      </w:r>
      <w:r w:rsidR="00A2787D" w:rsidRPr="00A2787D">
        <w:t xml:space="preserve"> head and tail pointer stored in the </w:t>
      </w:r>
      <w:r>
        <w:t>map</w:t>
      </w:r>
      <w:r w:rsidR="00A2787D" w:rsidRPr="00A2787D">
        <w:t xml:space="preserve"> would both be nullptr. </w:t>
      </w:r>
      <w:r>
        <w:t>The map is not linked currently</w:t>
      </w:r>
      <w:r w:rsidR="00A2787D" w:rsidRPr="00A2787D">
        <w:t xml:space="preserve">. Each node contains information on its own data and pointers to the previous and next nodes. The </w:t>
      </w:r>
      <w:r>
        <w:t>map</w:t>
      </w:r>
      <w:r w:rsidR="00A2787D" w:rsidRPr="00A2787D">
        <w:t xml:space="preserve"> does contain information on the head and tail nodes.</w:t>
      </w:r>
      <w:r w:rsidR="008637FE">
        <w:t xml:space="preserve"> As well as the map size.</w:t>
      </w:r>
    </w:p>
    <w:p w14:paraId="336B41BE" w14:textId="77777777" w:rsidR="009478F2" w:rsidRDefault="009478F2" w:rsidP="00A2787D"/>
    <w:p w14:paraId="2E2DF931" w14:textId="77777777" w:rsidR="009478F2" w:rsidRDefault="009478F2" w:rsidP="009478F2">
      <w:pPr>
        <w:pStyle w:val="Heading1"/>
      </w:pPr>
      <w:r>
        <w:t>Pseudocode</w:t>
      </w:r>
    </w:p>
    <w:p w14:paraId="660B88A9" w14:textId="77777777" w:rsidR="009478F2" w:rsidRDefault="009478F2" w:rsidP="00000F13">
      <w:pPr>
        <w:snapToGrid w:val="0"/>
        <w:spacing w:after="0" w:line="240" w:lineRule="auto"/>
      </w:pPr>
    </w:p>
    <w:p w14:paraId="69635CF2" w14:textId="6B9BE6C1" w:rsidR="00000F13" w:rsidRDefault="008415CB" w:rsidP="00000F13">
      <w:pPr>
        <w:snapToGrid w:val="0"/>
        <w:spacing w:after="0" w:line="240" w:lineRule="auto"/>
      </w:pPr>
      <w:r>
        <w:t>Map</w:t>
      </w:r>
      <w:r w:rsidR="00000F13">
        <w:t xml:space="preserve"> constructor:</w:t>
      </w:r>
    </w:p>
    <w:p w14:paraId="23F1A0D5" w14:textId="173B2953" w:rsidR="00000F13" w:rsidRDefault="00000F13" w:rsidP="00000F13">
      <w:pPr>
        <w:pStyle w:val="ListParagraph"/>
        <w:numPr>
          <w:ilvl w:val="1"/>
          <w:numId w:val="17"/>
        </w:numPr>
        <w:snapToGrid w:val="0"/>
        <w:spacing w:after="0" w:line="240" w:lineRule="auto"/>
      </w:pPr>
      <w:r>
        <w:t>Set the number of items to zero</w:t>
      </w:r>
    </w:p>
    <w:p w14:paraId="07B3DAF5" w14:textId="6D006E62" w:rsidR="00000F13" w:rsidRDefault="00000F13" w:rsidP="00000F13">
      <w:pPr>
        <w:pStyle w:val="ListParagraph"/>
        <w:numPr>
          <w:ilvl w:val="1"/>
          <w:numId w:val="17"/>
        </w:numPr>
        <w:snapToGrid w:val="0"/>
        <w:spacing w:after="0" w:line="240" w:lineRule="auto"/>
      </w:pPr>
      <w:r>
        <w:t xml:space="preserve">Point the head and tail to null because there are </w:t>
      </w:r>
      <w:r>
        <w:t>currently no nodes</w:t>
      </w:r>
      <w:r>
        <w:t xml:space="preserve"> </w:t>
      </w:r>
    </w:p>
    <w:p w14:paraId="19E398BC" w14:textId="77777777" w:rsidR="00000F13" w:rsidRDefault="00000F13" w:rsidP="00000F13">
      <w:pPr>
        <w:snapToGrid w:val="0"/>
        <w:spacing w:after="0" w:line="240" w:lineRule="auto"/>
      </w:pPr>
    </w:p>
    <w:p w14:paraId="4B6732D2" w14:textId="55D16B89" w:rsidR="00000F13" w:rsidRDefault="008415CB" w:rsidP="00000F13">
      <w:pPr>
        <w:snapToGrid w:val="0"/>
        <w:spacing w:after="0" w:line="240" w:lineRule="auto"/>
      </w:pPr>
      <w:r>
        <w:t>Map</w:t>
      </w:r>
      <w:r w:rsidR="00000F13">
        <w:t xml:space="preserve"> destructor:</w:t>
      </w:r>
    </w:p>
    <w:p w14:paraId="511589EA" w14:textId="74140AB0" w:rsidR="00000F13" w:rsidRDefault="00000F13" w:rsidP="00000F13">
      <w:pPr>
        <w:pStyle w:val="ListParagraph"/>
        <w:numPr>
          <w:ilvl w:val="1"/>
          <w:numId w:val="18"/>
        </w:numPr>
        <w:snapToGrid w:val="0"/>
        <w:spacing w:after="0" w:line="240" w:lineRule="auto"/>
      </w:pPr>
      <w:r>
        <w:t>If there are no items in the list:</w:t>
      </w:r>
    </w:p>
    <w:p w14:paraId="4258B7DD" w14:textId="039AD002" w:rsidR="00000F13" w:rsidRDefault="00000F13" w:rsidP="00000F13">
      <w:pPr>
        <w:pStyle w:val="ListParagraph"/>
        <w:numPr>
          <w:ilvl w:val="2"/>
          <w:numId w:val="18"/>
        </w:numPr>
        <w:snapToGrid w:val="0"/>
        <w:spacing w:after="0" w:line="240" w:lineRule="auto"/>
      </w:pPr>
      <w:r>
        <w:t>There is no allocated memory, so no need to do anything</w:t>
      </w:r>
    </w:p>
    <w:p w14:paraId="60927BAA" w14:textId="77777777" w:rsidR="00000F13" w:rsidRDefault="00000F13" w:rsidP="00000F13">
      <w:pPr>
        <w:snapToGrid w:val="0"/>
        <w:spacing w:after="0" w:line="240" w:lineRule="auto"/>
      </w:pPr>
      <w:r>
        <w:tab/>
      </w:r>
    </w:p>
    <w:p w14:paraId="6E9F158D" w14:textId="77777777" w:rsidR="00000F13" w:rsidRDefault="00000F13" w:rsidP="00DF70A8">
      <w:pPr>
        <w:pStyle w:val="ListParagraph"/>
        <w:numPr>
          <w:ilvl w:val="2"/>
          <w:numId w:val="18"/>
        </w:numPr>
        <w:snapToGrid w:val="0"/>
        <w:spacing w:after="0" w:line="240" w:lineRule="auto"/>
      </w:pPr>
      <w:r>
        <w:t>Otherwise:</w:t>
      </w:r>
    </w:p>
    <w:p w14:paraId="680AB888" w14:textId="588F0D6F" w:rsidR="00000F13" w:rsidRDefault="00DF70A8" w:rsidP="00000F13">
      <w:pPr>
        <w:pStyle w:val="ListParagraph"/>
        <w:numPr>
          <w:ilvl w:val="2"/>
          <w:numId w:val="19"/>
        </w:numPr>
        <w:snapToGrid w:val="0"/>
        <w:spacing w:after="0" w:line="240" w:lineRule="auto"/>
      </w:pPr>
      <w:r>
        <w:t>Go</w:t>
      </w:r>
      <w:r w:rsidR="00000F13">
        <w:t xml:space="preserve"> through each node:</w:t>
      </w:r>
    </w:p>
    <w:p w14:paraId="7E563269" w14:textId="0C6AB82C" w:rsidR="00000F13" w:rsidRDefault="00000F13" w:rsidP="00000F13">
      <w:pPr>
        <w:pStyle w:val="ListParagraph"/>
        <w:numPr>
          <w:ilvl w:val="3"/>
          <w:numId w:val="19"/>
        </w:numPr>
        <w:snapToGrid w:val="0"/>
        <w:spacing w:after="0" w:line="240" w:lineRule="auto"/>
      </w:pPr>
      <w:r>
        <w:t>Delete this node</w:t>
      </w:r>
    </w:p>
    <w:p w14:paraId="4BD8F3C2" w14:textId="4429149F" w:rsidR="00000F13" w:rsidRDefault="00DF70A8" w:rsidP="00000F13">
      <w:pPr>
        <w:pStyle w:val="ListParagraph"/>
        <w:numPr>
          <w:ilvl w:val="3"/>
          <w:numId w:val="19"/>
        </w:numPr>
        <w:snapToGrid w:val="0"/>
        <w:spacing w:after="0" w:line="240" w:lineRule="auto"/>
      </w:pPr>
      <w:r>
        <w:t>Go</w:t>
      </w:r>
      <w:r w:rsidR="00000F13">
        <w:t xml:space="preserve"> to the next node</w:t>
      </w:r>
    </w:p>
    <w:p w14:paraId="5D0C3F01" w14:textId="77777777" w:rsidR="00000F13" w:rsidRDefault="00000F13" w:rsidP="00000F13">
      <w:pPr>
        <w:snapToGrid w:val="0"/>
        <w:spacing w:after="0" w:line="240" w:lineRule="auto"/>
      </w:pPr>
    </w:p>
    <w:p w14:paraId="39D9E7EC" w14:textId="5C863023" w:rsidR="00000F13" w:rsidRDefault="008415CB" w:rsidP="00000F13">
      <w:pPr>
        <w:snapToGrid w:val="0"/>
        <w:spacing w:after="0" w:line="240" w:lineRule="auto"/>
      </w:pPr>
      <w:r>
        <w:t>Map</w:t>
      </w:r>
      <w:r w:rsidR="00000F13">
        <w:t xml:space="preserve"> copy constructor:</w:t>
      </w:r>
    </w:p>
    <w:p w14:paraId="77A32B69" w14:textId="766A9038" w:rsidR="00000F13" w:rsidRDefault="00000F13" w:rsidP="00000F13">
      <w:pPr>
        <w:pStyle w:val="ListParagraph"/>
        <w:numPr>
          <w:ilvl w:val="1"/>
          <w:numId w:val="20"/>
        </w:numPr>
        <w:snapToGrid w:val="0"/>
        <w:spacing w:after="0" w:line="240" w:lineRule="auto"/>
      </w:pPr>
      <w:r>
        <w:lastRenderedPageBreak/>
        <w:t>Set the number of items to other’s number of items</w:t>
      </w:r>
    </w:p>
    <w:p w14:paraId="49C563D0" w14:textId="77777777" w:rsidR="00000F13" w:rsidRDefault="00000F13" w:rsidP="00000F13">
      <w:pPr>
        <w:snapToGrid w:val="0"/>
        <w:spacing w:after="0" w:line="240" w:lineRule="auto"/>
      </w:pPr>
    </w:p>
    <w:p w14:paraId="34930864" w14:textId="1FAEC681" w:rsidR="00000F13" w:rsidRDefault="00000F13" w:rsidP="00000F13">
      <w:pPr>
        <w:pStyle w:val="ListParagraph"/>
        <w:numPr>
          <w:ilvl w:val="1"/>
          <w:numId w:val="20"/>
        </w:numPr>
        <w:snapToGrid w:val="0"/>
        <w:spacing w:after="0" w:line="240" w:lineRule="auto"/>
      </w:pPr>
      <w:r>
        <w:t>Traversing through each node in other:</w:t>
      </w:r>
    </w:p>
    <w:p w14:paraId="07B5B867" w14:textId="744D0C77" w:rsidR="00000F13" w:rsidRDefault="00000F13" w:rsidP="00000F13">
      <w:pPr>
        <w:pStyle w:val="ListParagraph"/>
        <w:numPr>
          <w:ilvl w:val="2"/>
          <w:numId w:val="20"/>
        </w:numPr>
        <w:snapToGrid w:val="0"/>
        <w:spacing w:after="0" w:line="240" w:lineRule="auto"/>
      </w:pPr>
      <w:r>
        <w:t xml:space="preserve">Make a new node in this </w:t>
      </w:r>
      <w:r w:rsidR="00773DA5">
        <w:t>map</w:t>
      </w:r>
    </w:p>
    <w:p w14:paraId="616FF340" w14:textId="534A03E2" w:rsidR="00000F13" w:rsidRDefault="00000F13" w:rsidP="00000F13">
      <w:pPr>
        <w:pStyle w:val="ListParagraph"/>
        <w:numPr>
          <w:ilvl w:val="2"/>
          <w:numId w:val="20"/>
        </w:numPr>
        <w:snapToGrid w:val="0"/>
        <w:spacing w:after="0" w:line="240" w:lineRule="auto"/>
      </w:pPr>
      <w:r>
        <w:t>Set its data to the data from the respective node in other</w:t>
      </w:r>
    </w:p>
    <w:p w14:paraId="1ED3C20F" w14:textId="564D0E8B" w:rsidR="00000F13" w:rsidRDefault="00000F13" w:rsidP="00000F13">
      <w:pPr>
        <w:pStyle w:val="ListParagraph"/>
        <w:numPr>
          <w:ilvl w:val="2"/>
          <w:numId w:val="20"/>
        </w:numPr>
        <w:snapToGrid w:val="0"/>
        <w:spacing w:after="0" w:line="240" w:lineRule="auto"/>
      </w:pPr>
      <w:r>
        <w:t>Connect this node to the previous and next node</w:t>
      </w:r>
    </w:p>
    <w:p w14:paraId="3CC86AD4" w14:textId="77777777" w:rsidR="00000F13" w:rsidRDefault="00000F13" w:rsidP="00000F13">
      <w:pPr>
        <w:snapToGrid w:val="0"/>
        <w:spacing w:after="0" w:line="240" w:lineRule="auto"/>
      </w:pPr>
    </w:p>
    <w:p w14:paraId="6FB71563" w14:textId="4DE301E0" w:rsidR="00000F13" w:rsidRDefault="008415CB" w:rsidP="00000F13">
      <w:pPr>
        <w:snapToGrid w:val="0"/>
        <w:spacing w:after="0" w:line="240" w:lineRule="auto"/>
      </w:pPr>
      <w:r>
        <w:t>Map</w:t>
      </w:r>
      <w:r w:rsidR="00000F13">
        <w:t xml:space="preserve"> equal operator override:</w:t>
      </w:r>
    </w:p>
    <w:p w14:paraId="5DBC7704" w14:textId="74660156" w:rsidR="00000F13" w:rsidRDefault="00000F13" w:rsidP="00000F13">
      <w:pPr>
        <w:pStyle w:val="ListParagraph"/>
        <w:numPr>
          <w:ilvl w:val="1"/>
          <w:numId w:val="21"/>
        </w:numPr>
        <w:snapToGrid w:val="0"/>
        <w:spacing w:after="0" w:line="240" w:lineRule="auto"/>
      </w:pPr>
      <w:r>
        <w:t>Make sure this object isn’t being set to itself:</w:t>
      </w:r>
    </w:p>
    <w:p w14:paraId="222EBEA1" w14:textId="26973369" w:rsidR="00000F13" w:rsidRDefault="00000F13" w:rsidP="00000F13">
      <w:pPr>
        <w:pStyle w:val="ListParagraph"/>
        <w:numPr>
          <w:ilvl w:val="2"/>
          <w:numId w:val="21"/>
        </w:numPr>
        <w:snapToGrid w:val="0"/>
        <w:spacing w:after="0" w:line="240" w:lineRule="auto"/>
      </w:pPr>
      <w:r>
        <w:t>If not, copy the right hand side to a temp variable</w:t>
      </w:r>
    </w:p>
    <w:p w14:paraId="7653E8B9" w14:textId="3335CC87" w:rsidR="00000F13" w:rsidRDefault="00000F13" w:rsidP="00000F13">
      <w:pPr>
        <w:pStyle w:val="ListParagraph"/>
        <w:numPr>
          <w:ilvl w:val="2"/>
          <w:numId w:val="21"/>
        </w:numPr>
        <w:snapToGrid w:val="0"/>
        <w:spacing w:after="0" w:line="240" w:lineRule="auto"/>
      </w:pPr>
      <w:r>
        <w:t>Swap the left hand side with that temp variable</w:t>
      </w:r>
    </w:p>
    <w:p w14:paraId="0C13F0EE" w14:textId="77777777" w:rsidR="00000F13" w:rsidRDefault="00000F13" w:rsidP="00000F13">
      <w:pPr>
        <w:snapToGrid w:val="0"/>
        <w:spacing w:after="0" w:line="240" w:lineRule="auto"/>
      </w:pPr>
    </w:p>
    <w:p w14:paraId="740E8757" w14:textId="681BE0AC" w:rsidR="00000F13" w:rsidRDefault="00000F13" w:rsidP="00000F13">
      <w:pPr>
        <w:pStyle w:val="ListParagraph"/>
        <w:numPr>
          <w:ilvl w:val="1"/>
          <w:numId w:val="21"/>
        </w:numPr>
        <w:snapToGrid w:val="0"/>
        <w:spacing w:after="0" w:line="240" w:lineRule="auto"/>
      </w:pPr>
      <w:r>
        <w:t xml:space="preserve">Return </w:t>
      </w:r>
      <w:r>
        <w:t>*this, aka itself</w:t>
      </w:r>
    </w:p>
    <w:p w14:paraId="6C6B0D3D" w14:textId="77777777" w:rsidR="00000F13" w:rsidRDefault="00000F13" w:rsidP="00000F13">
      <w:pPr>
        <w:snapToGrid w:val="0"/>
        <w:spacing w:after="0" w:line="240" w:lineRule="auto"/>
      </w:pPr>
      <w:r>
        <w:t xml:space="preserve"> </w:t>
      </w:r>
    </w:p>
    <w:p w14:paraId="61E7C815" w14:textId="3E96DAAC" w:rsidR="00000F13" w:rsidRDefault="008415CB" w:rsidP="00000F13">
      <w:pPr>
        <w:snapToGrid w:val="0"/>
        <w:spacing w:after="0" w:line="240" w:lineRule="auto"/>
      </w:pPr>
      <w:r>
        <w:t>Map</w:t>
      </w:r>
      <w:r w:rsidR="00000F13">
        <w:t xml:space="preserve"> insert:</w:t>
      </w:r>
    </w:p>
    <w:p w14:paraId="13F3AF43" w14:textId="23385BB4" w:rsidR="00000F13" w:rsidRDefault="00000F13" w:rsidP="00785870">
      <w:pPr>
        <w:pStyle w:val="ListParagraph"/>
        <w:numPr>
          <w:ilvl w:val="1"/>
          <w:numId w:val="22"/>
        </w:numPr>
        <w:snapToGrid w:val="0"/>
        <w:spacing w:after="0" w:line="240" w:lineRule="auto"/>
      </w:pPr>
      <w:r>
        <w:t xml:space="preserve">Check if this </w:t>
      </w:r>
      <w:r w:rsidR="00773DA5">
        <w:t>map</w:t>
      </w:r>
      <w:r>
        <w:t xml:space="preserve"> contains the </w:t>
      </w:r>
      <w:r w:rsidR="00B9103D">
        <w:t>key</w:t>
      </w:r>
      <w:r>
        <w:t xml:space="preserve"> to be inserted:</w:t>
      </w:r>
    </w:p>
    <w:p w14:paraId="06976AD2" w14:textId="1E704CDC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>If it does, exit and return that this function failed</w:t>
      </w:r>
    </w:p>
    <w:p w14:paraId="79E9A6B8" w14:textId="3789FB33" w:rsidR="00000F13" w:rsidRDefault="00000F13" w:rsidP="00785870">
      <w:pPr>
        <w:snapToGrid w:val="0"/>
        <w:spacing w:after="0" w:line="240" w:lineRule="auto"/>
        <w:ind w:firstLine="720"/>
      </w:pPr>
    </w:p>
    <w:p w14:paraId="13ADD609" w14:textId="326B43C6" w:rsidR="00000F13" w:rsidRDefault="00000F13" w:rsidP="00785870">
      <w:pPr>
        <w:pStyle w:val="ListParagraph"/>
        <w:numPr>
          <w:ilvl w:val="1"/>
          <w:numId w:val="22"/>
        </w:numPr>
        <w:snapToGrid w:val="0"/>
        <w:spacing w:after="0" w:line="240" w:lineRule="auto"/>
      </w:pPr>
      <w:r>
        <w:t xml:space="preserve">If this </w:t>
      </w:r>
      <w:r w:rsidR="00B42037">
        <w:t>map</w:t>
      </w:r>
      <w:r>
        <w:t xml:space="preserve"> is empty:</w:t>
      </w:r>
    </w:p>
    <w:p w14:paraId="0EF8CE0C" w14:textId="6D393826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>Create a new node</w:t>
      </w:r>
    </w:p>
    <w:p w14:paraId="7A054D5D" w14:textId="09FF20EA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 xml:space="preserve">Fill its data with the given </w:t>
      </w:r>
      <w:r w:rsidR="001561A2">
        <w:t>key and value</w:t>
      </w:r>
    </w:p>
    <w:p w14:paraId="3875F307" w14:textId="2DE70954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>Connect it to the null pointer on either side because it’s the only node</w:t>
      </w:r>
    </w:p>
    <w:p w14:paraId="1FF93254" w14:textId="5914A975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 xml:space="preserve">Point the </w:t>
      </w:r>
      <w:r w:rsidR="00920583">
        <w:t>map’s</w:t>
      </w:r>
      <w:r>
        <w:t xml:space="preserve"> head and tail to it</w:t>
      </w:r>
    </w:p>
    <w:p w14:paraId="360C91BD" w14:textId="133AB29B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>Increment number of items</w:t>
      </w:r>
    </w:p>
    <w:p w14:paraId="1B3FD59B" w14:textId="77777777" w:rsidR="00000F13" w:rsidRDefault="00000F13" w:rsidP="00000F13">
      <w:pPr>
        <w:snapToGrid w:val="0"/>
        <w:spacing w:after="0" w:line="240" w:lineRule="auto"/>
      </w:pPr>
    </w:p>
    <w:p w14:paraId="7AF25BE5" w14:textId="7526D835" w:rsidR="00000F13" w:rsidRDefault="00000F13" w:rsidP="00785870">
      <w:pPr>
        <w:pStyle w:val="ListParagraph"/>
        <w:numPr>
          <w:ilvl w:val="1"/>
          <w:numId w:val="22"/>
        </w:numPr>
        <w:snapToGrid w:val="0"/>
        <w:spacing w:after="0" w:line="240" w:lineRule="auto"/>
      </w:pPr>
      <w:r>
        <w:t xml:space="preserve">If this </w:t>
      </w:r>
      <w:r w:rsidR="00F0001A">
        <w:t>map</w:t>
      </w:r>
      <w:r>
        <w:t xml:space="preserve"> isn’t empty:</w:t>
      </w:r>
    </w:p>
    <w:p w14:paraId="3EBC500F" w14:textId="464050B8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>Create a new node</w:t>
      </w:r>
    </w:p>
    <w:p w14:paraId="595830A1" w14:textId="59486A37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>Fill its data with the given value</w:t>
      </w:r>
    </w:p>
    <w:p w14:paraId="274E80E2" w14:textId="7BF3060F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>Attach it to the end:</w:t>
      </w:r>
    </w:p>
    <w:p w14:paraId="09B32344" w14:textId="2646E45B" w:rsidR="00000F13" w:rsidRDefault="00000F13" w:rsidP="00785870">
      <w:pPr>
        <w:pStyle w:val="ListParagraph"/>
        <w:numPr>
          <w:ilvl w:val="3"/>
          <w:numId w:val="22"/>
        </w:numPr>
        <w:snapToGrid w:val="0"/>
        <w:spacing w:after="0" w:line="240" w:lineRule="auto"/>
      </w:pPr>
      <w:r>
        <w:t xml:space="preserve">Connect its previous pointer to the </w:t>
      </w:r>
      <w:r w:rsidR="00BF587B">
        <w:t>map’s</w:t>
      </w:r>
      <w:r>
        <w:t xml:space="preserve"> current tail</w:t>
      </w:r>
    </w:p>
    <w:p w14:paraId="385C8DEB" w14:textId="5C20F385" w:rsidR="00000F13" w:rsidRDefault="00000F13" w:rsidP="00785870">
      <w:pPr>
        <w:pStyle w:val="ListParagraph"/>
        <w:numPr>
          <w:ilvl w:val="3"/>
          <w:numId w:val="22"/>
        </w:numPr>
        <w:snapToGrid w:val="0"/>
        <w:spacing w:after="0" w:line="240" w:lineRule="auto"/>
      </w:pPr>
      <w:r>
        <w:t>Connect its next pointer to the null pointer</w:t>
      </w:r>
    </w:p>
    <w:p w14:paraId="51BD3C46" w14:textId="6DF51C03" w:rsidR="00000F13" w:rsidRDefault="00000F13" w:rsidP="00785870">
      <w:pPr>
        <w:pStyle w:val="ListParagraph"/>
        <w:numPr>
          <w:ilvl w:val="3"/>
          <w:numId w:val="22"/>
        </w:numPr>
        <w:snapToGrid w:val="0"/>
        <w:spacing w:after="0" w:line="240" w:lineRule="auto"/>
      </w:pPr>
      <w:r>
        <w:t xml:space="preserve">Point the </w:t>
      </w:r>
      <w:r w:rsidR="00D53074">
        <w:t>map’s</w:t>
      </w:r>
      <w:r>
        <w:t xml:space="preserve"> tail to this new node </w:t>
      </w:r>
    </w:p>
    <w:p w14:paraId="63BE2357" w14:textId="42920531" w:rsidR="00000F13" w:rsidRDefault="00000F13" w:rsidP="00785870">
      <w:pPr>
        <w:pStyle w:val="ListParagraph"/>
        <w:numPr>
          <w:ilvl w:val="2"/>
          <w:numId w:val="22"/>
        </w:numPr>
        <w:snapToGrid w:val="0"/>
        <w:spacing w:after="0" w:line="240" w:lineRule="auto"/>
      </w:pPr>
      <w:r>
        <w:t>Increment number of items</w:t>
      </w:r>
    </w:p>
    <w:p w14:paraId="105EBF9D" w14:textId="77777777" w:rsidR="00000F13" w:rsidRDefault="00000F13" w:rsidP="00000F13">
      <w:pPr>
        <w:snapToGrid w:val="0"/>
        <w:spacing w:after="0" w:line="240" w:lineRule="auto"/>
      </w:pPr>
    </w:p>
    <w:p w14:paraId="1DE998F1" w14:textId="77A848A9" w:rsidR="00000F13" w:rsidRDefault="00000F13" w:rsidP="00785870">
      <w:pPr>
        <w:pStyle w:val="ListParagraph"/>
        <w:numPr>
          <w:ilvl w:val="1"/>
          <w:numId w:val="22"/>
        </w:numPr>
        <w:snapToGrid w:val="0"/>
        <w:spacing w:after="0" w:line="240" w:lineRule="auto"/>
      </w:pPr>
      <w:r>
        <w:t>Return t</w:t>
      </w:r>
      <w:r w:rsidR="00785870">
        <w:t>rue</w:t>
      </w:r>
    </w:p>
    <w:p w14:paraId="259D2427" w14:textId="77777777" w:rsidR="00000F13" w:rsidRDefault="00000F13" w:rsidP="00000F13">
      <w:pPr>
        <w:snapToGrid w:val="0"/>
        <w:spacing w:after="0" w:line="240" w:lineRule="auto"/>
      </w:pPr>
    </w:p>
    <w:p w14:paraId="1880B467" w14:textId="02DBB7A6" w:rsidR="00000F13" w:rsidRDefault="008415CB" w:rsidP="00000F13">
      <w:pPr>
        <w:snapToGrid w:val="0"/>
        <w:spacing w:after="0" w:line="240" w:lineRule="auto"/>
      </w:pPr>
      <w:r>
        <w:t>Map</w:t>
      </w:r>
      <w:r w:rsidR="00000F13">
        <w:t xml:space="preserve"> erase:</w:t>
      </w:r>
    </w:p>
    <w:p w14:paraId="1C958ACB" w14:textId="5D52D97F" w:rsidR="00000F13" w:rsidRDefault="00000F13" w:rsidP="00364F2F">
      <w:pPr>
        <w:pStyle w:val="ListParagraph"/>
        <w:numPr>
          <w:ilvl w:val="1"/>
          <w:numId w:val="23"/>
        </w:numPr>
        <w:snapToGrid w:val="0"/>
        <w:spacing w:after="0" w:line="240" w:lineRule="auto"/>
      </w:pPr>
      <w:r>
        <w:t xml:space="preserve">Check if this </w:t>
      </w:r>
      <w:r w:rsidR="008415CB">
        <w:t>map</w:t>
      </w:r>
      <w:r>
        <w:t xml:space="preserve"> contains the value to be erased:</w:t>
      </w:r>
    </w:p>
    <w:p w14:paraId="2FFA4A24" w14:textId="3C5D9895" w:rsidR="00000F13" w:rsidRDefault="00000F13" w:rsidP="00364F2F">
      <w:pPr>
        <w:pStyle w:val="ListParagraph"/>
        <w:numPr>
          <w:ilvl w:val="2"/>
          <w:numId w:val="23"/>
        </w:numPr>
        <w:snapToGrid w:val="0"/>
        <w:spacing w:after="0" w:line="240" w:lineRule="auto"/>
      </w:pPr>
      <w:r>
        <w:t>If it doesn’t, exit and return that this function failed</w:t>
      </w:r>
    </w:p>
    <w:p w14:paraId="2FFB09FE" w14:textId="77777777" w:rsidR="00000F13" w:rsidRDefault="00000F13" w:rsidP="00000F13">
      <w:pPr>
        <w:snapToGrid w:val="0"/>
        <w:spacing w:after="0" w:line="240" w:lineRule="auto"/>
      </w:pPr>
    </w:p>
    <w:p w14:paraId="4CBB109E" w14:textId="6FFBA025" w:rsidR="00000F13" w:rsidRDefault="00000F13" w:rsidP="00364F2F">
      <w:pPr>
        <w:pStyle w:val="ListParagraph"/>
        <w:numPr>
          <w:ilvl w:val="1"/>
          <w:numId w:val="23"/>
        </w:numPr>
        <w:snapToGrid w:val="0"/>
        <w:spacing w:after="0" w:line="240" w:lineRule="auto"/>
      </w:pPr>
      <w:r>
        <w:t>Find the node that contains the value</w:t>
      </w:r>
    </w:p>
    <w:p w14:paraId="3F7951D8" w14:textId="70629B12" w:rsidR="00000F13" w:rsidRDefault="00000F13" w:rsidP="00364F2F">
      <w:pPr>
        <w:pStyle w:val="ListParagraph"/>
        <w:numPr>
          <w:ilvl w:val="1"/>
          <w:numId w:val="23"/>
        </w:numPr>
        <w:snapToGrid w:val="0"/>
        <w:spacing w:after="0" w:line="240" w:lineRule="auto"/>
      </w:pPr>
      <w:r>
        <w:t>Point the previous node to the next node and next to the previous</w:t>
      </w:r>
    </w:p>
    <w:p w14:paraId="2C459A25" w14:textId="7898D138" w:rsidR="00000F13" w:rsidRDefault="00000F13" w:rsidP="00364F2F">
      <w:pPr>
        <w:pStyle w:val="ListParagraph"/>
        <w:numPr>
          <w:ilvl w:val="1"/>
          <w:numId w:val="23"/>
        </w:numPr>
        <w:snapToGrid w:val="0"/>
        <w:spacing w:after="0" w:line="240" w:lineRule="auto"/>
      </w:pPr>
      <w:r>
        <w:t>Delete the node containing the value</w:t>
      </w:r>
    </w:p>
    <w:p w14:paraId="05374CA5" w14:textId="77777777" w:rsidR="00000F13" w:rsidRDefault="00000F13" w:rsidP="00000F13">
      <w:pPr>
        <w:snapToGrid w:val="0"/>
        <w:spacing w:after="0" w:line="240" w:lineRule="auto"/>
      </w:pPr>
    </w:p>
    <w:p w14:paraId="35840931" w14:textId="237D86D4" w:rsidR="00000F13" w:rsidRDefault="008415CB" w:rsidP="00000F13">
      <w:pPr>
        <w:snapToGrid w:val="0"/>
        <w:spacing w:after="0" w:line="240" w:lineRule="auto"/>
      </w:pPr>
      <w:r>
        <w:t>Map</w:t>
      </w:r>
      <w:r w:rsidR="00000F13">
        <w:t xml:space="preserve"> get:</w:t>
      </w:r>
    </w:p>
    <w:p w14:paraId="25617FEF" w14:textId="00A1708D" w:rsidR="00000F13" w:rsidRDefault="00000F13" w:rsidP="00364F2F">
      <w:pPr>
        <w:pStyle w:val="ListParagraph"/>
        <w:numPr>
          <w:ilvl w:val="1"/>
          <w:numId w:val="24"/>
        </w:numPr>
        <w:snapToGrid w:val="0"/>
        <w:spacing w:after="0" w:line="240" w:lineRule="auto"/>
      </w:pPr>
      <w:r>
        <w:lastRenderedPageBreak/>
        <w:t xml:space="preserve">Check if given index is </w:t>
      </w:r>
      <w:r w:rsidR="002454F6">
        <w:t>key</w:t>
      </w:r>
      <w:r>
        <w:t>:</w:t>
      </w:r>
    </w:p>
    <w:p w14:paraId="2875B337" w14:textId="23B94A4C" w:rsidR="00000F13" w:rsidRDefault="00000F13" w:rsidP="00364F2F">
      <w:pPr>
        <w:pStyle w:val="ListParagraph"/>
        <w:numPr>
          <w:ilvl w:val="2"/>
          <w:numId w:val="24"/>
        </w:numPr>
        <w:snapToGrid w:val="0"/>
        <w:spacing w:after="0" w:line="240" w:lineRule="auto"/>
      </w:pPr>
      <w:r>
        <w:t>If it isn’t, return that this function failed</w:t>
      </w:r>
    </w:p>
    <w:p w14:paraId="46691215" w14:textId="77777777" w:rsidR="00000F13" w:rsidRDefault="00000F13" w:rsidP="00000F13">
      <w:pPr>
        <w:snapToGrid w:val="0"/>
        <w:spacing w:after="0" w:line="240" w:lineRule="auto"/>
      </w:pPr>
    </w:p>
    <w:p w14:paraId="47E785F2" w14:textId="2327C5DE" w:rsidR="00000F13" w:rsidRDefault="00000F13" w:rsidP="00364F2F">
      <w:pPr>
        <w:pStyle w:val="ListParagraph"/>
        <w:numPr>
          <w:ilvl w:val="1"/>
          <w:numId w:val="24"/>
        </w:numPr>
        <w:snapToGrid w:val="0"/>
        <w:spacing w:after="0" w:line="240" w:lineRule="auto"/>
      </w:pPr>
      <w:r>
        <w:t xml:space="preserve">Create a temporary copy of this </w:t>
      </w:r>
      <w:r w:rsidR="009C6D26">
        <w:t>map</w:t>
      </w:r>
      <w:r>
        <w:t xml:space="preserve">: </w:t>
      </w:r>
    </w:p>
    <w:p w14:paraId="180A7859" w14:textId="77777777" w:rsidR="00000F13" w:rsidRDefault="00000F13" w:rsidP="00000F13">
      <w:pPr>
        <w:snapToGrid w:val="0"/>
        <w:spacing w:after="0" w:line="240" w:lineRule="auto"/>
      </w:pPr>
    </w:p>
    <w:p w14:paraId="64B7A33B" w14:textId="2293B6F8" w:rsidR="00000F13" w:rsidRDefault="00000F13" w:rsidP="00364F2F">
      <w:pPr>
        <w:pStyle w:val="ListParagraph"/>
        <w:numPr>
          <w:ilvl w:val="1"/>
          <w:numId w:val="24"/>
        </w:numPr>
        <w:snapToGrid w:val="0"/>
        <w:spacing w:after="0" w:line="240" w:lineRule="auto"/>
      </w:pPr>
      <w:r>
        <w:t xml:space="preserve">Delete the minimum </w:t>
      </w:r>
      <w:r w:rsidR="00A02295">
        <w:t>key</w:t>
      </w:r>
      <w:r>
        <w:t xml:space="preserve"> from the copy </w:t>
      </w:r>
      <w:r w:rsidR="009C6D26">
        <w:t>i</w:t>
      </w:r>
      <w:r>
        <w:t xml:space="preserve"> number of times</w:t>
      </w:r>
    </w:p>
    <w:p w14:paraId="73FDF169" w14:textId="77777777" w:rsidR="00000F13" w:rsidRDefault="00000F13" w:rsidP="00000F13">
      <w:pPr>
        <w:snapToGrid w:val="0"/>
        <w:spacing w:after="0" w:line="240" w:lineRule="auto"/>
      </w:pPr>
    </w:p>
    <w:p w14:paraId="70234752" w14:textId="6E1A8A64" w:rsidR="00000F13" w:rsidRDefault="00000F13" w:rsidP="00364F2F">
      <w:pPr>
        <w:pStyle w:val="ListParagraph"/>
        <w:numPr>
          <w:ilvl w:val="1"/>
          <w:numId w:val="24"/>
        </w:numPr>
        <w:snapToGrid w:val="0"/>
        <w:spacing w:after="0" w:line="240" w:lineRule="auto"/>
      </w:pPr>
      <w:r>
        <w:t xml:space="preserve">Set </w:t>
      </w:r>
      <w:r w:rsidR="00C65E6B">
        <w:t>key</w:t>
      </w:r>
      <w:r>
        <w:t xml:space="preserve"> to the minimum </w:t>
      </w:r>
      <w:r w:rsidR="00C65E6B">
        <w:t>key</w:t>
      </w:r>
      <w:r>
        <w:t xml:space="preserve"> remaining in the copy, which will be the desired </w:t>
      </w:r>
      <w:r w:rsidR="00C65E6B">
        <w:t>key</w:t>
      </w:r>
    </w:p>
    <w:p w14:paraId="14741080" w14:textId="77777777" w:rsidR="00000F13" w:rsidRDefault="00000F13" w:rsidP="00000F13">
      <w:pPr>
        <w:snapToGrid w:val="0"/>
        <w:spacing w:after="0" w:line="240" w:lineRule="auto"/>
      </w:pPr>
    </w:p>
    <w:p w14:paraId="43A9ADC8" w14:textId="77777777" w:rsidR="00000F13" w:rsidRDefault="00000F13" w:rsidP="00000F13">
      <w:pPr>
        <w:snapToGrid w:val="0"/>
        <w:spacing w:after="0" w:line="240" w:lineRule="auto"/>
      </w:pPr>
    </w:p>
    <w:p w14:paraId="5F7C9CBC" w14:textId="4D8B5F28" w:rsidR="00000F13" w:rsidRDefault="008415CB" w:rsidP="00000F13">
      <w:pPr>
        <w:snapToGrid w:val="0"/>
        <w:spacing w:after="0" w:line="240" w:lineRule="auto"/>
      </w:pPr>
      <w:r>
        <w:t>Map</w:t>
      </w:r>
      <w:r w:rsidR="00000F13">
        <w:t xml:space="preserve"> swap:</w:t>
      </w:r>
    </w:p>
    <w:p w14:paraId="4A95B249" w14:textId="630FC14B" w:rsidR="00000F13" w:rsidRDefault="00000F13" w:rsidP="008C2418">
      <w:pPr>
        <w:pStyle w:val="ListParagraph"/>
        <w:numPr>
          <w:ilvl w:val="1"/>
          <w:numId w:val="25"/>
        </w:numPr>
        <w:snapToGrid w:val="0"/>
        <w:spacing w:after="0" w:line="240" w:lineRule="auto"/>
      </w:pPr>
      <w:r>
        <w:t>Swap the number of items in this with other</w:t>
      </w:r>
    </w:p>
    <w:p w14:paraId="6BE57A20" w14:textId="78DB7394" w:rsidR="00000F13" w:rsidRDefault="00000F13" w:rsidP="008C2418">
      <w:pPr>
        <w:pStyle w:val="ListParagraph"/>
        <w:numPr>
          <w:ilvl w:val="1"/>
          <w:numId w:val="25"/>
        </w:numPr>
        <w:snapToGrid w:val="0"/>
        <w:spacing w:after="0" w:line="240" w:lineRule="auto"/>
      </w:pPr>
      <w:r>
        <w:t>Swap the head in this with other</w:t>
      </w:r>
    </w:p>
    <w:p w14:paraId="5D8B1522" w14:textId="34C1A770" w:rsidR="00000F13" w:rsidRDefault="00000F13" w:rsidP="008C2418">
      <w:pPr>
        <w:pStyle w:val="ListParagraph"/>
        <w:numPr>
          <w:ilvl w:val="1"/>
          <w:numId w:val="25"/>
        </w:numPr>
        <w:snapToGrid w:val="0"/>
        <w:spacing w:after="0" w:line="240" w:lineRule="auto"/>
      </w:pPr>
      <w:r>
        <w:t>Swap the tail in this with other</w:t>
      </w:r>
    </w:p>
    <w:p w14:paraId="30C42CC6" w14:textId="77777777" w:rsidR="009478F2" w:rsidRDefault="009478F2" w:rsidP="009478F2"/>
    <w:p w14:paraId="0C9496B9" w14:textId="18E2F135" w:rsidR="008C2418" w:rsidRDefault="008C2418" w:rsidP="008C2418">
      <w:pPr>
        <w:snapToGrid w:val="0"/>
        <w:spacing w:after="0" w:line="240" w:lineRule="auto"/>
      </w:pPr>
      <w:r>
        <w:t>Merge</w:t>
      </w:r>
      <w:r>
        <w:t>:</w:t>
      </w:r>
    </w:p>
    <w:p w14:paraId="674BF712" w14:textId="36FFA642" w:rsidR="008C2418" w:rsidRDefault="008C2418" w:rsidP="008C2418">
      <w:pPr>
        <w:pStyle w:val="ListParagraph"/>
        <w:numPr>
          <w:ilvl w:val="0"/>
          <w:numId w:val="28"/>
        </w:numPr>
      </w:pPr>
      <w:r>
        <w:t>Copy the first map with the result map</w:t>
      </w:r>
    </w:p>
    <w:p w14:paraId="488F1F34" w14:textId="77777777" w:rsidR="008C2418" w:rsidRDefault="008C2418" w:rsidP="008C2418">
      <w:pPr>
        <w:pStyle w:val="ListParagraph"/>
        <w:numPr>
          <w:ilvl w:val="0"/>
          <w:numId w:val="28"/>
        </w:numPr>
      </w:pPr>
      <w:r>
        <w:t>Go through each node in the second map and insert into result</w:t>
      </w:r>
    </w:p>
    <w:p w14:paraId="0EA2F3D1" w14:textId="77777777" w:rsidR="008C2418" w:rsidRDefault="008C2418" w:rsidP="008C2418">
      <w:pPr>
        <w:pStyle w:val="ListParagraph"/>
        <w:numPr>
          <w:ilvl w:val="0"/>
          <w:numId w:val="28"/>
        </w:numPr>
      </w:pPr>
      <w:r>
        <w:t>If duplicate</w:t>
      </w:r>
    </w:p>
    <w:p w14:paraId="1FD6D2E8" w14:textId="77777777" w:rsidR="008C2418" w:rsidRDefault="008C2418" w:rsidP="008C2418">
      <w:pPr>
        <w:pStyle w:val="ListParagraph"/>
        <w:numPr>
          <w:ilvl w:val="2"/>
          <w:numId w:val="28"/>
        </w:numPr>
      </w:pPr>
      <w:r>
        <w:t>But Values are not the same, do not include in result</w:t>
      </w:r>
    </w:p>
    <w:p w14:paraId="28C55FCF" w14:textId="77777777" w:rsidR="008C2418" w:rsidRDefault="008C2418" w:rsidP="00D4465B">
      <w:pPr>
        <w:pStyle w:val="ListParagraph"/>
        <w:numPr>
          <w:ilvl w:val="1"/>
          <w:numId w:val="28"/>
        </w:numPr>
      </w:pPr>
      <w:r>
        <w:t xml:space="preserve">Return whether </w:t>
      </w:r>
      <w:r w:rsidR="00B66FE5">
        <w:t>values matched up or if there were duplicates who did not</w:t>
      </w:r>
    </w:p>
    <w:p w14:paraId="36F94FD5" w14:textId="472E8272" w:rsidR="00F81D6C" w:rsidRDefault="00F81D6C" w:rsidP="00F81D6C">
      <w:pPr>
        <w:snapToGrid w:val="0"/>
        <w:spacing w:after="0" w:line="240" w:lineRule="auto"/>
      </w:pPr>
      <w:r>
        <w:t>Reassign</w:t>
      </w:r>
      <w:r>
        <w:t>:</w:t>
      </w:r>
    </w:p>
    <w:p w14:paraId="15786ABC" w14:textId="088C6EE3" w:rsidR="00F81D6C" w:rsidRDefault="00F81D6C" w:rsidP="00F81D6C">
      <w:pPr>
        <w:pStyle w:val="ListParagraph"/>
        <w:numPr>
          <w:ilvl w:val="0"/>
          <w:numId w:val="28"/>
        </w:numPr>
      </w:pPr>
      <w:r>
        <w:t>C</w:t>
      </w:r>
      <w:r>
        <w:t>reate a temporary map</w:t>
      </w:r>
    </w:p>
    <w:p w14:paraId="0E869FC9" w14:textId="2E87D33E" w:rsidR="00F81D6C" w:rsidRDefault="00F81D6C" w:rsidP="00F81D6C">
      <w:pPr>
        <w:pStyle w:val="ListParagraph"/>
        <w:numPr>
          <w:ilvl w:val="0"/>
          <w:numId w:val="28"/>
        </w:numPr>
      </w:pPr>
      <w:r>
        <w:t>Obtain key and value pairs of current and next nodes</w:t>
      </w:r>
    </w:p>
    <w:p w14:paraId="751F431C" w14:textId="77777777" w:rsidR="00F81D6C" w:rsidRDefault="00F81D6C" w:rsidP="00F81D6C">
      <w:pPr>
        <w:pStyle w:val="ListParagraph"/>
        <w:numPr>
          <w:ilvl w:val="0"/>
          <w:numId w:val="28"/>
        </w:numPr>
      </w:pPr>
      <w:r>
        <w:t>Pair the current key with next’s value</w:t>
      </w:r>
    </w:p>
    <w:p w14:paraId="42CEE558" w14:textId="77777777" w:rsidR="005C23F0" w:rsidRDefault="00F81D6C" w:rsidP="005C23F0">
      <w:pPr>
        <w:pStyle w:val="ListParagraph"/>
        <w:numPr>
          <w:ilvl w:val="0"/>
          <w:numId w:val="28"/>
        </w:numPr>
      </w:pPr>
      <w:r>
        <w:t>Then Pair next’s key with current’s value</w:t>
      </w:r>
    </w:p>
    <w:p w14:paraId="481037DE" w14:textId="77777777" w:rsidR="005C23F0" w:rsidRDefault="005C23F0" w:rsidP="005C23F0">
      <w:pPr>
        <w:pStyle w:val="ListParagraph"/>
        <w:numPr>
          <w:ilvl w:val="0"/>
          <w:numId w:val="28"/>
        </w:numPr>
      </w:pPr>
      <w:r>
        <w:t>For the next one, obtain original value of current</w:t>
      </w:r>
    </w:p>
    <w:p w14:paraId="2BA29934" w14:textId="15A06F2E" w:rsidR="00F2073A" w:rsidRDefault="005C23F0" w:rsidP="00236882">
      <w:pPr>
        <w:pStyle w:val="ListParagraph"/>
        <w:numPr>
          <w:ilvl w:val="2"/>
          <w:numId w:val="28"/>
        </w:numPr>
      </w:pPr>
      <w:r>
        <w:t>Use that value to pair it with next’s key</w:t>
      </w:r>
    </w:p>
    <w:p w14:paraId="45996A5E" w14:textId="449A51A0" w:rsidR="00F2073A" w:rsidRPr="009478F2" w:rsidRDefault="00F2073A" w:rsidP="00F2073A">
      <w:pPr>
        <w:pStyle w:val="ListParagraph"/>
        <w:numPr>
          <w:ilvl w:val="0"/>
          <w:numId w:val="29"/>
        </w:numPr>
        <w:sectPr w:rsidR="00F2073A" w:rsidRPr="009478F2" w:rsidSect="00A2787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Set result map to equal the temporary ma</w:t>
      </w:r>
      <w:r w:rsidR="008415CB">
        <w:t>p</w:t>
      </w:r>
    </w:p>
    <w:p w14:paraId="77ABB84B" w14:textId="6F8E6850" w:rsidR="00524388" w:rsidRDefault="00EC20E8" w:rsidP="00EC20E8">
      <w:pPr>
        <w:pStyle w:val="Heading1"/>
      </w:pPr>
      <w:r>
        <w:lastRenderedPageBreak/>
        <w:t>Test Cases</w:t>
      </w:r>
    </w:p>
    <w:p w14:paraId="7C7211F1" w14:textId="77777777" w:rsidR="00BA1B2B" w:rsidRPr="00BA1B2B" w:rsidRDefault="00BA1B2B" w:rsidP="00BA1B2B">
      <w:pPr>
        <w:pStyle w:val="ListParagraph"/>
      </w:pPr>
      <w:r w:rsidRPr="00BA1B2B">
        <w:t>#include "Map.h"</w:t>
      </w:r>
    </w:p>
    <w:p w14:paraId="3F27491B" w14:textId="77777777" w:rsidR="00BA1B2B" w:rsidRPr="00BA1B2B" w:rsidRDefault="00BA1B2B" w:rsidP="00BA1B2B">
      <w:pPr>
        <w:pStyle w:val="ListParagraph"/>
      </w:pPr>
      <w:r w:rsidRPr="00BA1B2B">
        <w:t>#include &lt;iostream&gt;</w:t>
      </w:r>
    </w:p>
    <w:p w14:paraId="612C62B4" w14:textId="77777777" w:rsidR="00BA1B2B" w:rsidRPr="00BA1B2B" w:rsidRDefault="00BA1B2B" w:rsidP="00BA1B2B">
      <w:pPr>
        <w:pStyle w:val="ListParagraph"/>
      </w:pPr>
      <w:r w:rsidRPr="00BA1B2B">
        <w:t>#include &lt;cassert&gt;</w:t>
      </w:r>
    </w:p>
    <w:p w14:paraId="7ED381AE" w14:textId="77777777" w:rsidR="00BA1B2B" w:rsidRPr="00BA1B2B" w:rsidRDefault="00BA1B2B" w:rsidP="00BA1B2B">
      <w:pPr>
        <w:pStyle w:val="ListParagraph"/>
      </w:pPr>
      <w:r w:rsidRPr="00BA1B2B">
        <w:rPr>
          <w:b/>
          <w:bCs/>
        </w:rPr>
        <w:t>using</w:t>
      </w:r>
      <w:r w:rsidRPr="00BA1B2B">
        <w:t xml:space="preserve"> </w:t>
      </w:r>
      <w:r w:rsidRPr="00BA1B2B">
        <w:rPr>
          <w:b/>
          <w:bCs/>
        </w:rPr>
        <w:t>namespace</w:t>
      </w:r>
      <w:r w:rsidRPr="00BA1B2B">
        <w:t xml:space="preserve"> std;</w:t>
      </w:r>
    </w:p>
    <w:p w14:paraId="1322FECD" w14:textId="77777777" w:rsidR="00BA1B2B" w:rsidRPr="00BA1B2B" w:rsidRDefault="00BA1B2B" w:rsidP="00BA1B2B">
      <w:pPr>
        <w:pStyle w:val="ListParagraph"/>
      </w:pPr>
      <w:r w:rsidRPr="00BA1B2B">
        <w:rPr>
          <w:b/>
          <w:bCs/>
        </w:rPr>
        <w:t>int</w:t>
      </w:r>
      <w:r w:rsidRPr="00BA1B2B">
        <w:t xml:space="preserve"> main() {</w:t>
      </w:r>
    </w:p>
    <w:p w14:paraId="4095CB6D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4DA9DCFA" w14:textId="77777777" w:rsidR="00BA1B2B" w:rsidRPr="00BA1B2B" w:rsidRDefault="00BA1B2B" w:rsidP="00BA1B2B">
      <w:pPr>
        <w:pStyle w:val="ListParagraph"/>
      </w:pPr>
      <w:r w:rsidRPr="00BA1B2B">
        <w:t xml:space="preserve">    Map my_map;</w:t>
      </w:r>
    </w:p>
    <w:p w14:paraId="088F4E7F" w14:textId="77777777" w:rsidR="00BA1B2B" w:rsidRPr="00BA1B2B" w:rsidRDefault="00BA1B2B" w:rsidP="00BA1B2B">
      <w:pPr>
        <w:pStyle w:val="ListParagraph"/>
      </w:pPr>
      <w:r w:rsidRPr="00BA1B2B">
        <w:t xml:space="preserve">    assert(my_map.empty() == </w:t>
      </w:r>
      <w:r w:rsidRPr="00BA1B2B">
        <w:rPr>
          <w:b/>
          <w:bCs/>
        </w:rPr>
        <w:t>true</w:t>
      </w:r>
      <w:r w:rsidRPr="00BA1B2B">
        <w:t>);</w:t>
      </w:r>
    </w:p>
    <w:p w14:paraId="7CC31249" w14:textId="77777777" w:rsidR="00BA1B2B" w:rsidRPr="00BA1B2B" w:rsidRDefault="00BA1B2B" w:rsidP="00BA1B2B">
      <w:pPr>
        <w:pStyle w:val="ListParagraph"/>
      </w:pPr>
      <w:r w:rsidRPr="00BA1B2B">
        <w:t xml:space="preserve">    my_map.insert("hello", 45.0);</w:t>
      </w:r>
    </w:p>
    <w:p w14:paraId="62A1648B" w14:textId="77777777" w:rsidR="00BA1B2B" w:rsidRPr="00BA1B2B" w:rsidRDefault="00BA1B2B" w:rsidP="00BA1B2B">
      <w:pPr>
        <w:pStyle w:val="ListParagraph"/>
      </w:pPr>
      <w:r w:rsidRPr="00BA1B2B">
        <w:t xml:space="preserve">    assert(!my_map.empty() &amp;&amp; my_map.size()== 1 &amp;&amp; !my_map.contains("Hello"));</w:t>
      </w:r>
    </w:p>
    <w:p w14:paraId="649B033B" w14:textId="77777777" w:rsidR="00BA1B2B" w:rsidRPr="00BA1B2B" w:rsidRDefault="00BA1B2B" w:rsidP="00BA1B2B">
      <w:pPr>
        <w:pStyle w:val="ListParagraph"/>
      </w:pPr>
      <w:r w:rsidRPr="00BA1B2B">
        <w:t xml:space="preserve">    my_map.insert("what", 43.0);</w:t>
      </w:r>
    </w:p>
    <w:p w14:paraId="29D7ED5D" w14:textId="77777777" w:rsidR="00BA1B2B" w:rsidRPr="00BA1B2B" w:rsidRDefault="00BA1B2B" w:rsidP="00BA1B2B">
      <w:pPr>
        <w:pStyle w:val="ListParagraph"/>
      </w:pPr>
      <w:r w:rsidRPr="00BA1B2B">
        <w:t xml:space="preserve">    assert(!my_map.empty() &amp;&amp; my_map.size()== 2);</w:t>
      </w:r>
    </w:p>
    <w:p w14:paraId="5BB9D715" w14:textId="77777777" w:rsidR="00BA1B2B" w:rsidRPr="00BA1B2B" w:rsidRDefault="00BA1B2B" w:rsidP="00BA1B2B">
      <w:pPr>
        <w:pStyle w:val="ListParagraph"/>
      </w:pPr>
      <w:r w:rsidRPr="00BA1B2B">
        <w:t xml:space="preserve">    my_map.insert("yellow", 23.0);</w:t>
      </w:r>
    </w:p>
    <w:p w14:paraId="037D39B8" w14:textId="77777777" w:rsidR="00BA1B2B" w:rsidRPr="00BA1B2B" w:rsidRDefault="00BA1B2B" w:rsidP="00BA1B2B">
      <w:pPr>
        <w:pStyle w:val="ListParagraph"/>
      </w:pPr>
      <w:r w:rsidRPr="00BA1B2B">
        <w:t xml:space="preserve">    assert(!my_map.empty() &amp;&amp; my_map.size()== 3);</w:t>
      </w:r>
    </w:p>
    <w:p w14:paraId="761BE955" w14:textId="77777777" w:rsidR="00BA1B2B" w:rsidRPr="00BA1B2B" w:rsidRDefault="00BA1B2B" w:rsidP="00BA1B2B">
      <w:pPr>
        <w:pStyle w:val="ListParagraph"/>
      </w:pPr>
      <w:r w:rsidRPr="00BA1B2B">
        <w:t xml:space="preserve">    my_map.update("yellow", 0.0);</w:t>
      </w:r>
    </w:p>
    <w:p w14:paraId="27D36980" w14:textId="77777777" w:rsidR="00BA1B2B" w:rsidRPr="00BA1B2B" w:rsidRDefault="00BA1B2B" w:rsidP="00BA1B2B">
      <w:pPr>
        <w:pStyle w:val="ListParagraph"/>
      </w:pPr>
      <w:r w:rsidRPr="00BA1B2B">
        <w:t xml:space="preserve">    my_map.update("hello", 2.0);</w:t>
      </w:r>
    </w:p>
    <w:p w14:paraId="748324A5" w14:textId="77777777" w:rsidR="00BA1B2B" w:rsidRPr="00BA1B2B" w:rsidRDefault="00BA1B2B" w:rsidP="00BA1B2B">
      <w:pPr>
        <w:pStyle w:val="ListParagraph"/>
      </w:pPr>
      <w:r w:rsidRPr="00BA1B2B">
        <w:t xml:space="preserve">    assert(my_map.size()== 3);</w:t>
      </w:r>
    </w:p>
    <w:p w14:paraId="6621C347" w14:textId="77777777" w:rsidR="00BA1B2B" w:rsidRPr="00BA1B2B" w:rsidRDefault="00BA1B2B" w:rsidP="00BA1B2B">
      <w:pPr>
        <w:pStyle w:val="ListParagraph"/>
      </w:pPr>
      <w:r w:rsidRPr="00BA1B2B">
        <w:t xml:space="preserve">    assert(my_map.contains("hello") &amp;&amp; !my_map.contains("Michelle"));</w:t>
      </w:r>
    </w:p>
    <w:p w14:paraId="384D6604" w14:textId="77777777" w:rsidR="00BA1B2B" w:rsidRPr="00BA1B2B" w:rsidRDefault="00BA1B2B" w:rsidP="00BA1B2B">
      <w:pPr>
        <w:pStyle w:val="ListParagraph"/>
      </w:pPr>
      <w:r w:rsidRPr="00BA1B2B">
        <w:t xml:space="preserve">    my_map.insertOrUpdate("yellow", 9);</w:t>
      </w:r>
    </w:p>
    <w:p w14:paraId="0C4F7E86" w14:textId="77777777" w:rsidR="00BA1B2B" w:rsidRPr="00BA1B2B" w:rsidRDefault="00BA1B2B" w:rsidP="00BA1B2B">
      <w:pPr>
        <w:pStyle w:val="ListParagraph"/>
      </w:pPr>
      <w:r w:rsidRPr="00BA1B2B">
        <w:t xml:space="preserve">    assert(!my_map.contains("Teresa"));</w:t>
      </w:r>
    </w:p>
    <w:p w14:paraId="60B590B4" w14:textId="77777777" w:rsidR="00BA1B2B" w:rsidRPr="00BA1B2B" w:rsidRDefault="00BA1B2B" w:rsidP="00BA1B2B">
      <w:pPr>
        <w:pStyle w:val="ListParagraph"/>
      </w:pPr>
      <w:r w:rsidRPr="00BA1B2B">
        <w:t xml:space="preserve">    my_map.insertOrUpdate("Teresa", 17);</w:t>
      </w:r>
    </w:p>
    <w:p w14:paraId="307D21CF" w14:textId="77777777" w:rsidR="00BA1B2B" w:rsidRPr="00BA1B2B" w:rsidRDefault="00BA1B2B" w:rsidP="00BA1B2B">
      <w:pPr>
        <w:pStyle w:val="ListParagraph"/>
      </w:pPr>
      <w:r w:rsidRPr="00BA1B2B">
        <w:t xml:space="preserve">    assert(my_map.contains("Teresa") &amp;&amp; my_map.size()== 4);</w:t>
      </w:r>
    </w:p>
    <w:p w14:paraId="4B86C290" w14:textId="77777777" w:rsidR="00BA1B2B" w:rsidRPr="00BA1B2B" w:rsidRDefault="00BA1B2B" w:rsidP="00BA1B2B">
      <w:pPr>
        <w:pStyle w:val="ListParagraph"/>
      </w:pPr>
      <w:r w:rsidRPr="00BA1B2B">
        <w:t xml:space="preserve">    my_map.erase("hello");</w:t>
      </w:r>
    </w:p>
    <w:p w14:paraId="0BE2E947" w14:textId="77777777" w:rsidR="00BA1B2B" w:rsidRPr="00BA1B2B" w:rsidRDefault="00BA1B2B" w:rsidP="00BA1B2B">
      <w:pPr>
        <w:pStyle w:val="ListParagraph"/>
      </w:pPr>
      <w:r w:rsidRPr="00BA1B2B">
        <w:t xml:space="preserve">    assert(my_map.size()== 3 &amp;&amp; !my_map.contains("hello"));</w:t>
      </w:r>
    </w:p>
    <w:p w14:paraId="1B1C0FE7" w14:textId="77777777" w:rsidR="00BA1B2B" w:rsidRPr="00BA1B2B" w:rsidRDefault="00BA1B2B" w:rsidP="00BA1B2B">
      <w:pPr>
        <w:pStyle w:val="ListParagraph"/>
      </w:pPr>
    </w:p>
    <w:p w14:paraId="1E9AD2DB" w14:textId="77777777" w:rsidR="00BA1B2B" w:rsidRPr="00BA1B2B" w:rsidRDefault="00BA1B2B" w:rsidP="00BA1B2B">
      <w:pPr>
        <w:pStyle w:val="ListParagraph"/>
      </w:pPr>
      <w:r w:rsidRPr="00BA1B2B">
        <w:t xml:space="preserve">    my_map.insert("Camila", 8.70);</w:t>
      </w:r>
    </w:p>
    <w:p w14:paraId="3497EF68" w14:textId="77777777" w:rsidR="00BA1B2B" w:rsidRPr="00BA1B2B" w:rsidRDefault="00BA1B2B" w:rsidP="00BA1B2B">
      <w:pPr>
        <w:pStyle w:val="ListParagraph"/>
      </w:pPr>
      <w:r w:rsidRPr="00BA1B2B">
        <w:t xml:space="preserve">    ValueType test;</w:t>
      </w:r>
    </w:p>
    <w:p w14:paraId="43C82613" w14:textId="77777777" w:rsidR="00BA1B2B" w:rsidRPr="00BA1B2B" w:rsidRDefault="00BA1B2B" w:rsidP="00BA1B2B">
      <w:pPr>
        <w:pStyle w:val="ListParagraph"/>
      </w:pPr>
      <w:r w:rsidRPr="00BA1B2B">
        <w:t xml:space="preserve">    assert(my_map.get("Camila", test) &amp;&amp; test==8.70);</w:t>
      </w:r>
    </w:p>
    <w:p w14:paraId="706970B4" w14:textId="77777777" w:rsidR="00BA1B2B" w:rsidRPr="00BA1B2B" w:rsidRDefault="00BA1B2B" w:rsidP="00BA1B2B">
      <w:pPr>
        <w:pStyle w:val="ListParagraph"/>
      </w:pPr>
      <w:r w:rsidRPr="00BA1B2B">
        <w:t xml:space="preserve">    assert(!my_map.get("hello", test) &amp;&amp; test==8.70);</w:t>
      </w:r>
    </w:p>
    <w:p w14:paraId="1815A660" w14:textId="77777777" w:rsidR="00BA1B2B" w:rsidRPr="00BA1B2B" w:rsidRDefault="00BA1B2B" w:rsidP="00BA1B2B">
      <w:pPr>
        <w:pStyle w:val="ListParagraph"/>
      </w:pPr>
      <w:r w:rsidRPr="00BA1B2B">
        <w:t xml:space="preserve">    assert(my_map.get("yellow", test) &amp;&amp; test==9);</w:t>
      </w:r>
    </w:p>
    <w:p w14:paraId="119C6374" w14:textId="77777777" w:rsidR="00BA1B2B" w:rsidRPr="00BA1B2B" w:rsidRDefault="00BA1B2B" w:rsidP="00BA1B2B">
      <w:pPr>
        <w:pStyle w:val="ListParagraph"/>
      </w:pPr>
    </w:p>
    <w:p w14:paraId="37A023EB" w14:textId="77777777" w:rsidR="00BA1B2B" w:rsidRPr="00BA1B2B" w:rsidRDefault="00BA1B2B" w:rsidP="00BA1B2B">
      <w:pPr>
        <w:pStyle w:val="ListParagraph"/>
      </w:pPr>
      <w:r w:rsidRPr="00BA1B2B">
        <w:t xml:space="preserve">    Map m1;</w:t>
      </w:r>
    </w:p>
    <w:p w14:paraId="158ED2DA" w14:textId="77777777" w:rsidR="00BA1B2B" w:rsidRPr="00BA1B2B" w:rsidRDefault="00BA1B2B" w:rsidP="00BA1B2B">
      <w:pPr>
        <w:pStyle w:val="ListParagraph"/>
      </w:pPr>
      <w:r w:rsidRPr="00BA1B2B">
        <w:t xml:space="preserve">    m1.insert("yolo", 55.0);</w:t>
      </w:r>
    </w:p>
    <w:p w14:paraId="233BBEED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461859BF" w14:textId="77777777" w:rsidR="00BA1B2B" w:rsidRPr="00BA1B2B" w:rsidRDefault="00BA1B2B" w:rsidP="00BA1B2B">
      <w:pPr>
        <w:pStyle w:val="ListParagraph"/>
      </w:pPr>
      <w:r w:rsidRPr="00BA1B2B">
        <w:t xml:space="preserve">    my_map.swap(m1);</w:t>
      </w:r>
    </w:p>
    <w:p w14:paraId="2F37D173" w14:textId="77777777" w:rsidR="00BA1B2B" w:rsidRPr="00BA1B2B" w:rsidRDefault="00BA1B2B" w:rsidP="00BA1B2B">
      <w:pPr>
        <w:pStyle w:val="ListParagraph"/>
      </w:pPr>
      <w:r w:rsidRPr="00BA1B2B">
        <w:t xml:space="preserve">    assert(m1.size() != 0 &amp;&amp; my_map.size() == 1);</w:t>
      </w:r>
    </w:p>
    <w:p w14:paraId="0B6AF32F" w14:textId="77777777" w:rsidR="00BA1B2B" w:rsidRPr="00BA1B2B" w:rsidRDefault="00BA1B2B" w:rsidP="00BA1B2B">
      <w:pPr>
        <w:pStyle w:val="ListParagraph"/>
      </w:pPr>
      <w:r w:rsidRPr="00BA1B2B">
        <w:t xml:space="preserve">    my_map.swap(my_map);</w:t>
      </w:r>
    </w:p>
    <w:p w14:paraId="210013B7" w14:textId="77777777" w:rsidR="00BA1B2B" w:rsidRPr="00BA1B2B" w:rsidRDefault="00BA1B2B" w:rsidP="00BA1B2B">
      <w:pPr>
        <w:pStyle w:val="ListParagraph"/>
      </w:pPr>
      <w:r w:rsidRPr="00BA1B2B">
        <w:t xml:space="preserve">    assert(my_map.size() == 1);</w:t>
      </w:r>
    </w:p>
    <w:p w14:paraId="1B010B74" w14:textId="77777777" w:rsidR="00BA1B2B" w:rsidRPr="00BA1B2B" w:rsidRDefault="00BA1B2B" w:rsidP="00BA1B2B">
      <w:pPr>
        <w:pStyle w:val="ListParagraph"/>
      </w:pPr>
      <w:r w:rsidRPr="00BA1B2B">
        <w:t xml:space="preserve">    ValueType test1;</w:t>
      </w:r>
    </w:p>
    <w:p w14:paraId="12212EEB" w14:textId="77777777" w:rsidR="00BA1B2B" w:rsidRPr="00BA1B2B" w:rsidRDefault="00BA1B2B" w:rsidP="00BA1B2B">
      <w:pPr>
        <w:pStyle w:val="ListParagraph"/>
      </w:pPr>
      <w:r w:rsidRPr="00BA1B2B">
        <w:t xml:space="preserve">    assert(m1.get("Camila", test1) &amp;&amp; test1==8.70);</w:t>
      </w:r>
    </w:p>
    <w:p w14:paraId="1E11B5AE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2873928E" w14:textId="77777777" w:rsidR="00BA1B2B" w:rsidRPr="00BA1B2B" w:rsidRDefault="00BA1B2B" w:rsidP="00BA1B2B">
      <w:pPr>
        <w:pStyle w:val="ListParagraph"/>
      </w:pPr>
      <w:r w:rsidRPr="00BA1B2B">
        <w:lastRenderedPageBreak/>
        <w:t xml:space="preserve">    //check copy constructor</w:t>
      </w:r>
    </w:p>
    <w:p w14:paraId="74CA09DB" w14:textId="77777777" w:rsidR="00BA1B2B" w:rsidRPr="00BA1B2B" w:rsidRDefault="00BA1B2B" w:rsidP="00BA1B2B">
      <w:pPr>
        <w:pStyle w:val="ListParagraph"/>
      </w:pPr>
      <w:r w:rsidRPr="00BA1B2B">
        <w:t xml:space="preserve">    Map testMe = m1;</w:t>
      </w:r>
    </w:p>
    <w:p w14:paraId="05E90036" w14:textId="77777777" w:rsidR="00BA1B2B" w:rsidRPr="00BA1B2B" w:rsidRDefault="00BA1B2B" w:rsidP="00BA1B2B">
      <w:pPr>
        <w:pStyle w:val="ListParagraph"/>
      </w:pPr>
      <w:r w:rsidRPr="00BA1B2B">
        <w:t xml:space="preserve">    ValueType test2;</w:t>
      </w:r>
    </w:p>
    <w:p w14:paraId="56B9CF96" w14:textId="77777777" w:rsidR="00BA1B2B" w:rsidRPr="00BA1B2B" w:rsidRDefault="00BA1B2B" w:rsidP="00BA1B2B">
      <w:pPr>
        <w:pStyle w:val="ListParagraph"/>
      </w:pPr>
      <w:r w:rsidRPr="00BA1B2B">
        <w:t xml:space="preserve">    assert(testMe.get("Camila", test2) &amp;&amp; test2==8.70);</w:t>
      </w:r>
    </w:p>
    <w:p w14:paraId="315DA1A2" w14:textId="77777777" w:rsidR="00BA1B2B" w:rsidRPr="00BA1B2B" w:rsidRDefault="00BA1B2B" w:rsidP="00BA1B2B">
      <w:pPr>
        <w:pStyle w:val="ListParagraph"/>
      </w:pPr>
      <w:r w:rsidRPr="00BA1B2B">
        <w:t xml:space="preserve">    assert(testMe.size() == 4);</w:t>
      </w:r>
    </w:p>
    <w:p w14:paraId="700E8C28" w14:textId="77777777" w:rsidR="00BA1B2B" w:rsidRPr="00BA1B2B" w:rsidRDefault="00BA1B2B" w:rsidP="00BA1B2B">
      <w:pPr>
        <w:pStyle w:val="ListParagraph"/>
      </w:pPr>
      <w:r w:rsidRPr="00BA1B2B">
        <w:t xml:space="preserve">    //check assignment operator</w:t>
      </w:r>
    </w:p>
    <w:p w14:paraId="7923BF3B" w14:textId="77777777" w:rsidR="00BA1B2B" w:rsidRPr="00BA1B2B" w:rsidRDefault="00BA1B2B" w:rsidP="00BA1B2B">
      <w:pPr>
        <w:pStyle w:val="ListParagraph"/>
      </w:pPr>
      <w:r w:rsidRPr="00BA1B2B">
        <w:t xml:space="preserve">    Map your_map;</w:t>
      </w:r>
    </w:p>
    <w:p w14:paraId="6B6C3F6E" w14:textId="77777777" w:rsidR="00BA1B2B" w:rsidRPr="00BA1B2B" w:rsidRDefault="00BA1B2B" w:rsidP="00BA1B2B">
      <w:pPr>
        <w:pStyle w:val="ListParagraph"/>
      </w:pPr>
      <w:r w:rsidRPr="00BA1B2B">
        <w:t xml:space="preserve">    your_map = my_map;</w:t>
      </w:r>
    </w:p>
    <w:p w14:paraId="32CA48B0" w14:textId="77777777" w:rsidR="00BA1B2B" w:rsidRPr="00BA1B2B" w:rsidRDefault="00BA1B2B" w:rsidP="00BA1B2B">
      <w:pPr>
        <w:pStyle w:val="ListParagraph"/>
      </w:pPr>
      <w:r w:rsidRPr="00BA1B2B">
        <w:t xml:space="preserve">    ValueType your_val;</w:t>
      </w:r>
    </w:p>
    <w:p w14:paraId="155346CE" w14:textId="77777777" w:rsidR="00BA1B2B" w:rsidRPr="00BA1B2B" w:rsidRDefault="00BA1B2B" w:rsidP="00BA1B2B">
      <w:pPr>
        <w:pStyle w:val="ListParagraph"/>
      </w:pPr>
      <w:r w:rsidRPr="00BA1B2B">
        <w:t xml:space="preserve">    your_map.get("yolo", your_val);</w:t>
      </w:r>
    </w:p>
    <w:p w14:paraId="36D00F86" w14:textId="77777777" w:rsidR="00BA1B2B" w:rsidRPr="00BA1B2B" w:rsidRDefault="00BA1B2B" w:rsidP="00BA1B2B">
      <w:pPr>
        <w:pStyle w:val="ListParagraph"/>
      </w:pPr>
      <w:r w:rsidRPr="00BA1B2B">
        <w:t xml:space="preserve">    assert(your_map.size() == 1 &amp;&amp; your_val == 55.0);</w:t>
      </w:r>
    </w:p>
    <w:p w14:paraId="66F0547B" w14:textId="77777777" w:rsidR="00BA1B2B" w:rsidRPr="00BA1B2B" w:rsidRDefault="00BA1B2B" w:rsidP="00BA1B2B">
      <w:pPr>
        <w:pStyle w:val="ListParagraph"/>
      </w:pPr>
      <w:r w:rsidRPr="00BA1B2B">
        <w:t xml:space="preserve">    your_map.erase("yolo");</w:t>
      </w:r>
    </w:p>
    <w:p w14:paraId="2CE5D37E" w14:textId="77777777" w:rsidR="00BA1B2B" w:rsidRPr="00BA1B2B" w:rsidRDefault="00BA1B2B" w:rsidP="00BA1B2B">
      <w:pPr>
        <w:pStyle w:val="ListParagraph"/>
      </w:pPr>
      <w:r w:rsidRPr="00BA1B2B">
        <w:t xml:space="preserve">    assert(!your_map.contains("yolo"));</w:t>
      </w:r>
    </w:p>
    <w:p w14:paraId="07EF5654" w14:textId="77777777" w:rsidR="00BA1B2B" w:rsidRPr="00BA1B2B" w:rsidRDefault="00BA1B2B" w:rsidP="00BA1B2B">
      <w:pPr>
        <w:pStyle w:val="ListParagraph"/>
      </w:pPr>
      <w:r w:rsidRPr="00BA1B2B">
        <w:t xml:space="preserve">    //check merge function</w:t>
      </w:r>
    </w:p>
    <w:p w14:paraId="03CF87EC" w14:textId="77777777" w:rsidR="00BA1B2B" w:rsidRPr="00BA1B2B" w:rsidRDefault="00BA1B2B" w:rsidP="00BA1B2B">
      <w:pPr>
        <w:pStyle w:val="ListParagraph"/>
      </w:pPr>
      <w:r w:rsidRPr="00BA1B2B">
        <w:t xml:space="preserve">    Map my_result;</w:t>
      </w:r>
    </w:p>
    <w:p w14:paraId="4B9E0D13" w14:textId="77777777" w:rsidR="00BA1B2B" w:rsidRPr="00BA1B2B" w:rsidRDefault="00BA1B2B" w:rsidP="00BA1B2B">
      <w:pPr>
        <w:pStyle w:val="ListParagraph"/>
      </w:pPr>
      <w:r w:rsidRPr="00BA1B2B">
        <w:t xml:space="preserve">    my_result.insert("no", 0.0);</w:t>
      </w:r>
    </w:p>
    <w:p w14:paraId="09686F6B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0687035D" w14:textId="77777777" w:rsidR="00BA1B2B" w:rsidRPr="00BA1B2B" w:rsidRDefault="00BA1B2B" w:rsidP="00BA1B2B">
      <w:pPr>
        <w:pStyle w:val="ListParagraph"/>
      </w:pPr>
      <w:r w:rsidRPr="00BA1B2B">
        <w:t xml:space="preserve">    Map mm1; Map mm2;</w:t>
      </w:r>
    </w:p>
    <w:p w14:paraId="0498AFB3" w14:textId="77777777" w:rsidR="00BA1B2B" w:rsidRPr="00BA1B2B" w:rsidRDefault="00BA1B2B" w:rsidP="00BA1B2B">
      <w:pPr>
        <w:pStyle w:val="ListParagraph"/>
      </w:pPr>
      <w:r w:rsidRPr="00BA1B2B">
        <w:t xml:space="preserve">    mm1.insert("a", 1.0);</w:t>
      </w:r>
    </w:p>
    <w:p w14:paraId="7099203E" w14:textId="77777777" w:rsidR="00BA1B2B" w:rsidRPr="00BA1B2B" w:rsidRDefault="00BA1B2B" w:rsidP="00BA1B2B">
      <w:pPr>
        <w:pStyle w:val="ListParagraph"/>
      </w:pPr>
      <w:r w:rsidRPr="00BA1B2B">
        <w:t xml:space="preserve">    mm1.insert("c", 3.0);</w:t>
      </w:r>
    </w:p>
    <w:p w14:paraId="3D76EFE5" w14:textId="77777777" w:rsidR="00BA1B2B" w:rsidRPr="00BA1B2B" w:rsidRDefault="00BA1B2B" w:rsidP="00BA1B2B">
      <w:pPr>
        <w:pStyle w:val="ListParagraph"/>
      </w:pPr>
      <w:r w:rsidRPr="00BA1B2B">
        <w:t xml:space="preserve">    mm2.insert("b", 2.0);</w:t>
      </w:r>
    </w:p>
    <w:p w14:paraId="16DE0A52" w14:textId="77777777" w:rsidR="00BA1B2B" w:rsidRPr="00BA1B2B" w:rsidRDefault="00BA1B2B" w:rsidP="00BA1B2B">
      <w:pPr>
        <w:pStyle w:val="ListParagraph"/>
      </w:pPr>
      <w:r w:rsidRPr="00BA1B2B">
        <w:t xml:space="preserve">    mm2.insert("d", 4.0);</w:t>
      </w:r>
    </w:p>
    <w:p w14:paraId="5F3EB55E" w14:textId="77777777" w:rsidR="00BA1B2B" w:rsidRPr="00BA1B2B" w:rsidRDefault="00BA1B2B" w:rsidP="00BA1B2B">
      <w:pPr>
        <w:pStyle w:val="ListParagraph"/>
      </w:pPr>
      <w:r w:rsidRPr="00BA1B2B">
        <w:t xml:space="preserve">    assert(merge(mm1, mm2, my_result)&amp;&amp; my_result.size()==4);</w:t>
      </w:r>
    </w:p>
    <w:p w14:paraId="03C0BF3A" w14:textId="77777777" w:rsidR="00BA1B2B" w:rsidRPr="00BA1B2B" w:rsidRDefault="00BA1B2B" w:rsidP="00BA1B2B">
      <w:pPr>
        <w:pStyle w:val="ListParagraph"/>
      </w:pPr>
      <w:r w:rsidRPr="00BA1B2B">
        <w:t xml:space="preserve">    mm2.insert("c", 4.5);</w:t>
      </w:r>
    </w:p>
    <w:p w14:paraId="1474D303" w14:textId="77777777" w:rsidR="00BA1B2B" w:rsidRPr="00BA1B2B" w:rsidRDefault="00BA1B2B" w:rsidP="00BA1B2B">
      <w:pPr>
        <w:pStyle w:val="ListParagraph"/>
      </w:pPr>
      <w:r w:rsidRPr="00BA1B2B">
        <w:t xml:space="preserve">    assert(!merge(mm1, mm2, my_result) &amp;&amp; my_result.size()==3);</w:t>
      </w:r>
    </w:p>
    <w:p w14:paraId="60CFE3BE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2260DF12" w14:textId="77777777" w:rsidR="00BA1B2B" w:rsidRPr="00BA1B2B" w:rsidRDefault="00BA1B2B" w:rsidP="00BA1B2B">
      <w:pPr>
        <w:pStyle w:val="ListParagraph"/>
      </w:pPr>
      <w:r w:rsidRPr="00BA1B2B">
        <w:t xml:space="preserve">    Map cs1; Map cs2; Map cs_result;</w:t>
      </w:r>
    </w:p>
    <w:p w14:paraId="795A705B" w14:textId="77777777" w:rsidR="00BA1B2B" w:rsidRPr="00BA1B2B" w:rsidRDefault="00BA1B2B" w:rsidP="00BA1B2B">
      <w:pPr>
        <w:pStyle w:val="ListParagraph"/>
      </w:pPr>
      <w:r w:rsidRPr="00BA1B2B">
        <w:t xml:space="preserve">    cs_result.insert("no", 3.0);</w:t>
      </w:r>
    </w:p>
    <w:p w14:paraId="1D954374" w14:textId="77777777" w:rsidR="00BA1B2B" w:rsidRPr="00BA1B2B" w:rsidRDefault="00BA1B2B" w:rsidP="00BA1B2B">
      <w:pPr>
        <w:pStyle w:val="ListParagraph"/>
      </w:pPr>
      <w:r w:rsidRPr="00BA1B2B">
        <w:t xml:space="preserve">    cs1.insert("Fred", 123);</w:t>
      </w:r>
    </w:p>
    <w:p w14:paraId="02497E4E" w14:textId="77777777" w:rsidR="00BA1B2B" w:rsidRPr="00BA1B2B" w:rsidRDefault="00BA1B2B" w:rsidP="00BA1B2B">
      <w:pPr>
        <w:pStyle w:val="ListParagraph"/>
      </w:pPr>
      <w:r w:rsidRPr="00BA1B2B">
        <w:t xml:space="preserve">    cs1.insert("Ethel", 456);</w:t>
      </w:r>
    </w:p>
    <w:p w14:paraId="587F1C8C" w14:textId="77777777" w:rsidR="00BA1B2B" w:rsidRPr="00BA1B2B" w:rsidRDefault="00BA1B2B" w:rsidP="00BA1B2B">
      <w:pPr>
        <w:pStyle w:val="ListParagraph"/>
      </w:pPr>
      <w:r w:rsidRPr="00BA1B2B">
        <w:t xml:space="preserve">    cs1.insert("Lucy", 789);</w:t>
      </w:r>
    </w:p>
    <w:p w14:paraId="1F771921" w14:textId="77777777" w:rsidR="00BA1B2B" w:rsidRPr="00BA1B2B" w:rsidRDefault="00BA1B2B" w:rsidP="00BA1B2B">
      <w:pPr>
        <w:pStyle w:val="ListParagraph"/>
      </w:pPr>
      <w:r w:rsidRPr="00BA1B2B">
        <w:t xml:space="preserve">    cs2.insert("Lucy", 789);</w:t>
      </w:r>
    </w:p>
    <w:p w14:paraId="370BD18B" w14:textId="77777777" w:rsidR="00BA1B2B" w:rsidRPr="00BA1B2B" w:rsidRDefault="00BA1B2B" w:rsidP="00BA1B2B">
      <w:pPr>
        <w:pStyle w:val="ListParagraph"/>
      </w:pPr>
      <w:r w:rsidRPr="00BA1B2B">
        <w:t xml:space="preserve">    cs2.insert("Ricky", 321);</w:t>
      </w:r>
    </w:p>
    <w:p w14:paraId="5B729112" w14:textId="77777777" w:rsidR="00BA1B2B" w:rsidRPr="00BA1B2B" w:rsidRDefault="00BA1B2B" w:rsidP="00BA1B2B">
      <w:pPr>
        <w:pStyle w:val="ListParagraph"/>
      </w:pPr>
      <w:r w:rsidRPr="00BA1B2B">
        <w:t xml:space="preserve">    assert(merge(cs1, cs2, cs_result) &amp;&amp; cs_result.size()==4</w:t>
      </w:r>
    </w:p>
    <w:p w14:paraId="553435A1" w14:textId="77777777" w:rsidR="00BA1B2B" w:rsidRPr="00BA1B2B" w:rsidRDefault="00BA1B2B" w:rsidP="00BA1B2B">
      <w:pPr>
        <w:pStyle w:val="ListParagraph"/>
      </w:pPr>
      <w:r w:rsidRPr="00BA1B2B">
        <w:t xml:space="preserve">           &amp;&amp; !cs_result.contains("no"));</w:t>
      </w:r>
    </w:p>
    <w:p w14:paraId="4EFA5660" w14:textId="77777777" w:rsidR="00BA1B2B" w:rsidRPr="00BA1B2B" w:rsidRDefault="00BA1B2B" w:rsidP="00BA1B2B">
      <w:pPr>
        <w:pStyle w:val="ListParagraph"/>
      </w:pPr>
      <w:r w:rsidRPr="00BA1B2B">
        <w:t xml:space="preserve">    cs2.update("Lucy", 788);</w:t>
      </w:r>
    </w:p>
    <w:p w14:paraId="74D0887F" w14:textId="77777777" w:rsidR="00BA1B2B" w:rsidRPr="00BA1B2B" w:rsidRDefault="00BA1B2B" w:rsidP="00BA1B2B">
      <w:pPr>
        <w:pStyle w:val="ListParagraph"/>
      </w:pPr>
      <w:r w:rsidRPr="00BA1B2B">
        <w:t xml:space="preserve">    assert(!merge(cs1, cs2, cs_result) &amp;&amp; cs_result.size()==3</w:t>
      </w:r>
    </w:p>
    <w:p w14:paraId="7F11785A" w14:textId="77777777" w:rsidR="00BA1B2B" w:rsidRPr="00BA1B2B" w:rsidRDefault="00BA1B2B" w:rsidP="00BA1B2B">
      <w:pPr>
        <w:pStyle w:val="ListParagraph"/>
      </w:pPr>
      <w:r w:rsidRPr="00BA1B2B">
        <w:t xml:space="preserve">           &amp;&amp; !cs_result.contains("Lucy"));</w:t>
      </w:r>
    </w:p>
    <w:p w14:paraId="5C431D97" w14:textId="77777777" w:rsidR="00BA1B2B" w:rsidRPr="00BA1B2B" w:rsidRDefault="00BA1B2B" w:rsidP="00BA1B2B">
      <w:pPr>
        <w:pStyle w:val="ListParagraph"/>
      </w:pPr>
    </w:p>
    <w:p w14:paraId="15D2FE4D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5A729EA5" w14:textId="77777777" w:rsidR="00BA1B2B" w:rsidRPr="00BA1B2B" w:rsidRDefault="00BA1B2B" w:rsidP="00BA1B2B">
      <w:pPr>
        <w:pStyle w:val="ListParagraph"/>
      </w:pPr>
      <w:r w:rsidRPr="00BA1B2B">
        <w:t xml:space="preserve">    //check reassign function</w:t>
      </w:r>
    </w:p>
    <w:p w14:paraId="7A3D1580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146ECF7B" w14:textId="77777777" w:rsidR="00BA1B2B" w:rsidRPr="00BA1B2B" w:rsidRDefault="00BA1B2B" w:rsidP="00BA1B2B">
      <w:pPr>
        <w:pStyle w:val="ListParagraph"/>
      </w:pPr>
      <w:r w:rsidRPr="00BA1B2B">
        <w:lastRenderedPageBreak/>
        <w:t xml:space="preserve">    </w:t>
      </w:r>
    </w:p>
    <w:p w14:paraId="7A1A5E72" w14:textId="77777777" w:rsidR="00BA1B2B" w:rsidRPr="00BA1B2B" w:rsidRDefault="00BA1B2B" w:rsidP="00BA1B2B">
      <w:pPr>
        <w:pStyle w:val="ListParagraph"/>
      </w:pPr>
      <w:r w:rsidRPr="00BA1B2B">
        <w:t xml:space="preserve">    //refer to same map? reassign same map!</w:t>
      </w:r>
    </w:p>
    <w:p w14:paraId="60A64787" w14:textId="77777777" w:rsidR="00BA1B2B" w:rsidRPr="00BA1B2B" w:rsidRDefault="00BA1B2B" w:rsidP="00BA1B2B">
      <w:pPr>
        <w:pStyle w:val="ListParagraph"/>
      </w:pPr>
      <w:r w:rsidRPr="00BA1B2B">
        <w:t xml:space="preserve">    Map redo;</w:t>
      </w:r>
    </w:p>
    <w:p w14:paraId="6612F9A8" w14:textId="77777777" w:rsidR="00BA1B2B" w:rsidRPr="00BA1B2B" w:rsidRDefault="00BA1B2B" w:rsidP="00BA1B2B">
      <w:pPr>
        <w:pStyle w:val="ListParagraph"/>
      </w:pPr>
      <w:r w:rsidRPr="00BA1B2B">
        <w:t xml:space="preserve">    redo.insert("Fred", 123);</w:t>
      </w:r>
    </w:p>
    <w:p w14:paraId="0100864A" w14:textId="77777777" w:rsidR="00BA1B2B" w:rsidRPr="00BA1B2B" w:rsidRDefault="00BA1B2B" w:rsidP="00BA1B2B">
      <w:pPr>
        <w:pStyle w:val="ListParagraph"/>
      </w:pPr>
      <w:r w:rsidRPr="00BA1B2B">
        <w:t xml:space="preserve">    redo.insert("Ethel", 456);</w:t>
      </w:r>
    </w:p>
    <w:p w14:paraId="0C2C79B6" w14:textId="77777777" w:rsidR="00BA1B2B" w:rsidRPr="00BA1B2B" w:rsidRDefault="00BA1B2B" w:rsidP="00BA1B2B">
      <w:pPr>
        <w:pStyle w:val="ListParagraph"/>
      </w:pPr>
      <w:r w:rsidRPr="00BA1B2B">
        <w:t xml:space="preserve">    redo.insert("Lucy", 789);</w:t>
      </w:r>
    </w:p>
    <w:p w14:paraId="2145F0C5" w14:textId="77777777" w:rsidR="00BA1B2B" w:rsidRPr="00BA1B2B" w:rsidRDefault="00BA1B2B" w:rsidP="00BA1B2B">
      <w:pPr>
        <w:pStyle w:val="ListParagraph"/>
      </w:pPr>
      <w:r w:rsidRPr="00BA1B2B">
        <w:t xml:space="preserve">    redo.insert("Ricky", 321);</w:t>
      </w:r>
    </w:p>
    <w:p w14:paraId="133276A5" w14:textId="77777777" w:rsidR="00BA1B2B" w:rsidRPr="00BA1B2B" w:rsidRDefault="00BA1B2B" w:rsidP="00BA1B2B">
      <w:pPr>
        <w:pStyle w:val="ListParagraph"/>
      </w:pPr>
      <w:r w:rsidRPr="00BA1B2B">
        <w:t xml:space="preserve">    reassign(redo, redo);</w:t>
      </w:r>
    </w:p>
    <w:p w14:paraId="11FE5533" w14:textId="77777777" w:rsidR="00BA1B2B" w:rsidRPr="00BA1B2B" w:rsidRDefault="00BA1B2B" w:rsidP="00BA1B2B">
      <w:pPr>
        <w:pStyle w:val="ListParagraph"/>
      </w:pPr>
      <w:r w:rsidRPr="00BA1B2B">
        <w:t xml:space="preserve">    assert(redo.size()==4);</w:t>
      </w:r>
    </w:p>
    <w:p w14:paraId="651738AA" w14:textId="77777777" w:rsidR="00BA1B2B" w:rsidRPr="00BA1B2B" w:rsidRDefault="00BA1B2B" w:rsidP="00BA1B2B">
      <w:pPr>
        <w:pStyle w:val="ListParagraph"/>
      </w:pPr>
      <w:r w:rsidRPr="00BA1B2B">
        <w:t xml:space="preserve">    //must have:     "Fred"  789      "Ethel"  123      "Lucy"  321      "Ricky"  456</w:t>
      </w:r>
    </w:p>
    <w:p w14:paraId="46E5BD9E" w14:textId="77777777" w:rsidR="00BA1B2B" w:rsidRPr="00BA1B2B" w:rsidRDefault="00BA1B2B" w:rsidP="00BA1B2B">
      <w:pPr>
        <w:pStyle w:val="ListParagraph"/>
      </w:pPr>
      <w:r w:rsidRPr="00BA1B2B">
        <w:t xml:space="preserve">    ValueType fred, ethel, lucy, ricky;</w:t>
      </w:r>
    </w:p>
    <w:p w14:paraId="76A82F1C" w14:textId="77777777" w:rsidR="00BA1B2B" w:rsidRPr="00BA1B2B" w:rsidRDefault="00BA1B2B" w:rsidP="00BA1B2B">
      <w:pPr>
        <w:pStyle w:val="ListParagraph"/>
      </w:pPr>
      <w:r w:rsidRPr="00BA1B2B">
        <w:t xml:space="preserve">    redo.get("Fred", fred);</w:t>
      </w:r>
    </w:p>
    <w:p w14:paraId="2D2447C6" w14:textId="77777777" w:rsidR="00BA1B2B" w:rsidRPr="00BA1B2B" w:rsidRDefault="00BA1B2B" w:rsidP="00BA1B2B">
      <w:pPr>
        <w:pStyle w:val="ListParagraph"/>
      </w:pPr>
      <w:r w:rsidRPr="00BA1B2B">
        <w:t xml:space="preserve">    redo.get("Ethel", ethel);</w:t>
      </w:r>
    </w:p>
    <w:p w14:paraId="63E2417B" w14:textId="77777777" w:rsidR="00BA1B2B" w:rsidRPr="00BA1B2B" w:rsidRDefault="00BA1B2B" w:rsidP="00BA1B2B">
      <w:pPr>
        <w:pStyle w:val="ListParagraph"/>
      </w:pPr>
      <w:r w:rsidRPr="00BA1B2B">
        <w:t xml:space="preserve">    redo.get("Lucy", lucy);</w:t>
      </w:r>
    </w:p>
    <w:p w14:paraId="79F7019E" w14:textId="77777777" w:rsidR="00BA1B2B" w:rsidRPr="00BA1B2B" w:rsidRDefault="00BA1B2B" w:rsidP="00BA1B2B">
      <w:pPr>
        <w:pStyle w:val="ListParagraph"/>
      </w:pPr>
      <w:r w:rsidRPr="00BA1B2B">
        <w:t xml:space="preserve">    redo.get("Ricky", ricky);</w:t>
      </w:r>
    </w:p>
    <w:p w14:paraId="140606DB" w14:textId="77777777" w:rsidR="00BA1B2B" w:rsidRPr="00BA1B2B" w:rsidRDefault="00BA1B2B" w:rsidP="00BA1B2B">
      <w:pPr>
        <w:pStyle w:val="ListParagraph"/>
      </w:pPr>
      <w:r w:rsidRPr="00BA1B2B">
        <w:t xml:space="preserve">    assert(fred == 789 &amp;&amp; ethel == 123 &amp;&amp; lucy == 321 &amp;&amp; ricky == 456);</w:t>
      </w:r>
    </w:p>
    <w:p w14:paraId="4641CE29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658EC320" w14:textId="77777777" w:rsidR="00BA1B2B" w:rsidRPr="00BA1B2B" w:rsidRDefault="00BA1B2B" w:rsidP="00BA1B2B">
      <w:pPr>
        <w:pStyle w:val="ListParagraph"/>
      </w:pPr>
      <w:r w:rsidRPr="00BA1B2B">
        <w:t xml:space="preserve">    Map redo2; Map redo3;</w:t>
      </w:r>
    </w:p>
    <w:p w14:paraId="30E0805D" w14:textId="77777777" w:rsidR="00BA1B2B" w:rsidRPr="00BA1B2B" w:rsidRDefault="00BA1B2B" w:rsidP="00BA1B2B">
      <w:pPr>
        <w:pStyle w:val="ListParagraph"/>
      </w:pPr>
      <w:r w:rsidRPr="00BA1B2B">
        <w:t xml:space="preserve">    redo2.insert("Fred", 123);</w:t>
      </w:r>
    </w:p>
    <w:p w14:paraId="2FA92C2E" w14:textId="77777777" w:rsidR="00BA1B2B" w:rsidRPr="00BA1B2B" w:rsidRDefault="00BA1B2B" w:rsidP="00BA1B2B">
      <w:pPr>
        <w:pStyle w:val="ListParagraph"/>
      </w:pPr>
      <w:r w:rsidRPr="00BA1B2B">
        <w:t xml:space="preserve">    redo2.insert("Ethel", 456);</w:t>
      </w:r>
    </w:p>
    <w:p w14:paraId="0810A3A0" w14:textId="77777777" w:rsidR="00BA1B2B" w:rsidRPr="00BA1B2B" w:rsidRDefault="00BA1B2B" w:rsidP="00BA1B2B">
      <w:pPr>
        <w:pStyle w:val="ListParagraph"/>
      </w:pPr>
      <w:r w:rsidRPr="00BA1B2B">
        <w:t xml:space="preserve">    redo2.insert("Lucy", 456);</w:t>
      </w:r>
    </w:p>
    <w:p w14:paraId="0161EC79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24B98C0A" w14:textId="77777777" w:rsidR="00BA1B2B" w:rsidRPr="00BA1B2B" w:rsidRDefault="00BA1B2B" w:rsidP="00BA1B2B">
      <w:pPr>
        <w:pStyle w:val="ListParagraph"/>
      </w:pPr>
      <w:r w:rsidRPr="00BA1B2B">
        <w:t xml:space="preserve">    reassign(redo2, redo3);</w:t>
      </w:r>
    </w:p>
    <w:p w14:paraId="7D3E2A4E" w14:textId="77777777" w:rsidR="00BA1B2B" w:rsidRPr="00BA1B2B" w:rsidRDefault="00BA1B2B" w:rsidP="00BA1B2B">
      <w:pPr>
        <w:pStyle w:val="ListParagraph"/>
      </w:pPr>
      <w:r w:rsidRPr="00BA1B2B">
        <w:t xml:space="preserve">    redo3.get("Fred", fred);</w:t>
      </w:r>
    </w:p>
    <w:p w14:paraId="54E9F366" w14:textId="77777777" w:rsidR="00BA1B2B" w:rsidRPr="00BA1B2B" w:rsidRDefault="00BA1B2B" w:rsidP="00BA1B2B">
      <w:pPr>
        <w:pStyle w:val="ListParagraph"/>
      </w:pPr>
      <w:r w:rsidRPr="00BA1B2B">
        <w:t xml:space="preserve">    redo3.get("Ethel", ethel);</w:t>
      </w:r>
    </w:p>
    <w:p w14:paraId="2E2B786E" w14:textId="77777777" w:rsidR="00BA1B2B" w:rsidRPr="00BA1B2B" w:rsidRDefault="00BA1B2B" w:rsidP="00BA1B2B">
      <w:pPr>
        <w:pStyle w:val="ListParagraph"/>
      </w:pPr>
      <w:r w:rsidRPr="00BA1B2B">
        <w:t xml:space="preserve">    redo3.get("Lucy", lucy);</w:t>
      </w:r>
    </w:p>
    <w:p w14:paraId="54B7EEC6" w14:textId="77777777" w:rsidR="00BA1B2B" w:rsidRPr="00BA1B2B" w:rsidRDefault="00BA1B2B" w:rsidP="00BA1B2B">
      <w:pPr>
        <w:pStyle w:val="ListParagraph"/>
      </w:pPr>
      <w:r w:rsidRPr="00BA1B2B">
        <w:t xml:space="preserve">    // must have:      "Fred"  456      "Ethel"  123      "Lucy"  456</w:t>
      </w:r>
    </w:p>
    <w:p w14:paraId="2F500177" w14:textId="77777777" w:rsidR="00BA1B2B" w:rsidRPr="00BA1B2B" w:rsidRDefault="00BA1B2B" w:rsidP="00BA1B2B">
      <w:pPr>
        <w:pStyle w:val="ListParagraph"/>
      </w:pPr>
      <w:r w:rsidRPr="00BA1B2B">
        <w:t xml:space="preserve">    assert(fred == 456 &amp;&amp; ethel == 123 &amp;&amp; lucy == 456);</w:t>
      </w:r>
    </w:p>
    <w:p w14:paraId="2B54FC69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76641B3D" w14:textId="77777777" w:rsidR="00BA1B2B" w:rsidRPr="00BA1B2B" w:rsidRDefault="00BA1B2B" w:rsidP="00BA1B2B">
      <w:pPr>
        <w:pStyle w:val="ListParagraph"/>
      </w:pPr>
      <w:r w:rsidRPr="00BA1B2B">
        <w:t xml:space="preserve">    redo3.erase("Lucy");</w:t>
      </w:r>
    </w:p>
    <w:p w14:paraId="7975DDDB" w14:textId="77777777" w:rsidR="00BA1B2B" w:rsidRPr="00BA1B2B" w:rsidRDefault="00BA1B2B" w:rsidP="00BA1B2B">
      <w:pPr>
        <w:pStyle w:val="ListParagraph"/>
      </w:pPr>
      <w:r w:rsidRPr="00BA1B2B">
        <w:t xml:space="preserve">    assert(!redo3.contains("Lucy") &amp;&amp; !redo3.get("Lucy", lucy));</w:t>
      </w:r>
    </w:p>
    <w:p w14:paraId="39CD0D93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0A8E935A" w14:textId="77777777" w:rsidR="00BA1B2B" w:rsidRPr="00BA1B2B" w:rsidRDefault="00BA1B2B" w:rsidP="00BA1B2B">
      <w:pPr>
        <w:pStyle w:val="ListParagraph"/>
      </w:pPr>
      <w:r w:rsidRPr="00BA1B2B">
        <w:t xml:space="preserve">   </w:t>
      </w:r>
    </w:p>
    <w:p w14:paraId="1AB79A19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109F5F9E" w14:textId="77777777" w:rsidR="00BA1B2B" w:rsidRPr="00BA1B2B" w:rsidRDefault="00BA1B2B" w:rsidP="00BA1B2B">
      <w:pPr>
        <w:pStyle w:val="ListParagraph"/>
      </w:pPr>
      <w:r w:rsidRPr="00BA1B2B">
        <w:t xml:space="preserve">    cout &lt;&lt; "All tests passed.\n";</w:t>
      </w:r>
    </w:p>
    <w:p w14:paraId="209933AC" w14:textId="08B59667" w:rsidR="00BA1B2B" w:rsidRPr="00BA1B2B" w:rsidRDefault="00BA1B2B" w:rsidP="006A4FC9">
      <w:pPr>
        <w:pStyle w:val="ListParagraph"/>
      </w:pPr>
      <w:r w:rsidRPr="00BA1B2B">
        <w:t xml:space="preserve">    </w:t>
      </w:r>
    </w:p>
    <w:p w14:paraId="30600382" w14:textId="77777777" w:rsidR="00BA1B2B" w:rsidRPr="00BA1B2B" w:rsidRDefault="00BA1B2B" w:rsidP="00BA1B2B">
      <w:pPr>
        <w:pStyle w:val="ListParagraph"/>
      </w:pPr>
      <w:r w:rsidRPr="00BA1B2B">
        <w:t xml:space="preserve">    </w:t>
      </w:r>
    </w:p>
    <w:p w14:paraId="6E736AA4" w14:textId="77777777" w:rsidR="00BA1B2B" w:rsidRPr="00BA1B2B" w:rsidRDefault="00BA1B2B" w:rsidP="00BA1B2B">
      <w:pPr>
        <w:pStyle w:val="ListParagraph"/>
      </w:pPr>
      <w:r w:rsidRPr="00BA1B2B">
        <w:t>}</w:t>
      </w:r>
    </w:p>
    <w:p w14:paraId="5CCEFC4E" w14:textId="77777777" w:rsidR="00BA1B2B" w:rsidRPr="00BA1B2B" w:rsidRDefault="00BA1B2B" w:rsidP="00BA1B2B">
      <w:pPr>
        <w:pStyle w:val="ListParagraph"/>
      </w:pPr>
    </w:p>
    <w:p w14:paraId="0BB21761" w14:textId="77777777" w:rsidR="00BA1B2B" w:rsidRPr="00BA1B2B" w:rsidRDefault="00BA1B2B" w:rsidP="00BA1B2B">
      <w:pPr>
        <w:pStyle w:val="ListParagraph"/>
      </w:pPr>
    </w:p>
    <w:p w14:paraId="4A378BF3" w14:textId="77777777" w:rsidR="00BA1B2B" w:rsidRPr="00BA1B2B" w:rsidRDefault="00BA1B2B" w:rsidP="00BA1B2B">
      <w:pPr>
        <w:pStyle w:val="ListParagraph"/>
      </w:pPr>
    </w:p>
    <w:p w14:paraId="4544B23C" w14:textId="77777777" w:rsidR="00EC20E8" w:rsidRPr="00EC20E8" w:rsidRDefault="00EC20E8" w:rsidP="00BA1B2B">
      <w:pPr>
        <w:pStyle w:val="ListParagraph"/>
      </w:pPr>
    </w:p>
    <w:sectPr w:rsidR="00EC20E8" w:rsidRPr="00EC20E8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C983" w14:textId="77777777" w:rsidR="00D90AD3" w:rsidRDefault="00D90AD3">
      <w:pPr>
        <w:spacing w:after="0" w:line="240" w:lineRule="auto"/>
      </w:pPr>
      <w:r>
        <w:separator/>
      </w:r>
    </w:p>
  </w:endnote>
  <w:endnote w:type="continuationSeparator" w:id="0">
    <w:p w14:paraId="7926A52B" w14:textId="77777777" w:rsidR="00D90AD3" w:rsidRDefault="00D9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1859E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5521" w14:textId="77777777" w:rsidR="00D90AD3" w:rsidRDefault="00D90AD3">
      <w:pPr>
        <w:spacing w:after="0" w:line="240" w:lineRule="auto"/>
      </w:pPr>
      <w:r>
        <w:separator/>
      </w:r>
    </w:p>
  </w:footnote>
  <w:footnote w:type="continuationSeparator" w:id="0">
    <w:p w14:paraId="540C741C" w14:textId="77777777" w:rsidR="00D90AD3" w:rsidRDefault="00D9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D0A5" w14:textId="2F78CB67" w:rsidR="009478F2" w:rsidRDefault="009478F2" w:rsidP="009478F2">
    <w:pPr>
      <w:pStyle w:val="Header"/>
      <w:jc w:val="right"/>
    </w:pPr>
    <w:r>
      <w:t>Michelle Navarrete Vega</w:t>
    </w:r>
  </w:p>
  <w:p w14:paraId="48200230" w14:textId="5073DA65" w:rsidR="009478F2" w:rsidRDefault="009478F2" w:rsidP="009478F2">
    <w:pPr>
      <w:pStyle w:val="Header"/>
      <w:jc w:val="right"/>
    </w:pPr>
    <w:r>
      <w:t>805676988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06D6D"/>
    <w:multiLevelType w:val="hybridMultilevel"/>
    <w:tmpl w:val="669A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41924"/>
    <w:multiLevelType w:val="hybridMultilevel"/>
    <w:tmpl w:val="8536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51C19"/>
    <w:multiLevelType w:val="hybridMultilevel"/>
    <w:tmpl w:val="4F70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18779F"/>
    <w:multiLevelType w:val="hybridMultilevel"/>
    <w:tmpl w:val="AAB2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C7582"/>
    <w:multiLevelType w:val="hybridMultilevel"/>
    <w:tmpl w:val="794CDA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AE583D"/>
    <w:multiLevelType w:val="hybridMultilevel"/>
    <w:tmpl w:val="AD58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0F0C"/>
    <w:multiLevelType w:val="hybridMultilevel"/>
    <w:tmpl w:val="D9A2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36DC1"/>
    <w:multiLevelType w:val="hybridMultilevel"/>
    <w:tmpl w:val="B51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31A5E"/>
    <w:multiLevelType w:val="hybridMultilevel"/>
    <w:tmpl w:val="F6CA3F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401F2E"/>
    <w:multiLevelType w:val="hybridMultilevel"/>
    <w:tmpl w:val="896C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2402E"/>
    <w:multiLevelType w:val="hybridMultilevel"/>
    <w:tmpl w:val="A980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30A93"/>
    <w:multiLevelType w:val="hybridMultilevel"/>
    <w:tmpl w:val="9AC6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A1BCA"/>
    <w:multiLevelType w:val="hybridMultilevel"/>
    <w:tmpl w:val="B1187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23"/>
  </w:num>
  <w:num w:numId="17">
    <w:abstractNumId w:val="13"/>
  </w:num>
  <w:num w:numId="18">
    <w:abstractNumId w:val="20"/>
  </w:num>
  <w:num w:numId="19">
    <w:abstractNumId w:val="18"/>
  </w:num>
  <w:num w:numId="20">
    <w:abstractNumId w:val="10"/>
  </w:num>
  <w:num w:numId="21">
    <w:abstractNumId w:val="21"/>
  </w:num>
  <w:num w:numId="22">
    <w:abstractNumId w:val="12"/>
  </w:num>
  <w:num w:numId="23">
    <w:abstractNumId w:val="11"/>
  </w:num>
  <w:num w:numId="24">
    <w:abstractNumId w:val="17"/>
  </w:num>
  <w:num w:numId="25">
    <w:abstractNumId w:val="22"/>
  </w:num>
  <w:num w:numId="26">
    <w:abstractNumId w:val="15"/>
  </w:num>
  <w:num w:numId="27">
    <w:abstractNumId w:val="24"/>
  </w:num>
  <w:num w:numId="28">
    <w:abstractNumId w:val="1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8C"/>
    <w:rsid w:val="00000F13"/>
    <w:rsid w:val="000A66FD"/>
    <w:rsid w:val="001561A2"/>
    <w:rsid w:val="00236882"/>
    <w:rsid w:val="002454F6"/>
    <w:rsid w:val="00364F2F"/>
    <w:rsid w:val="003F31CF"/>
    <w:rsid w:val="00524388"/>
    <w:rsid w:val="0052678C"/>
    <w:rsid w:val="005C23F0"/>
    <w:rsid w:val="006A4FC9"/>
    <w:rsid w:val="00702C8D"/>
    <w:rsid w:val="00773DA5"/>
    <w:rsid w:val="00785870"/>
    <w:rsid w:val="008415CB"/>
    <w:rsid w:val="008637FE"/>
    <w:rsid w:val="008C2418"/>
    <w:rsid w:val="008E0240"/>
    <w:rsid w:val="00920583"/>
    <w:rsid w:val="009478F2"/>
    <w:rsid w:val="009C6D26"/>
    <w:rsid w:val="00A02295"/>
    <w:rsid w:val="00A2787D"/>
    <w:rsid w:val="00A33E92"/>
    <w:rsid w:val="00B42037"/>
    <w:rsid w:val="00B66FE5"/>
    <w:rsid w:val="00B9103D"/>
    <w:rsid w:val="00BA1B2B"/>
    <w:rsid w:val="00BB58E9"/>
    <w:rsid w:val="00BF587B"/>
    <w:rsid w:val="00C65E6B"/>
    <w:rsid w:val="00D4465B"/>
    <w:rsid w:val="00D53074"/>
    <w:rsid w:val="00D90AD3"/>
    <w:rsid w:val="00DF70A8"/>
    <w:rsid w:val="00E73AC0"/>
    <w:rsid w:val="00EC20E8"/>
    <w:rsid w:val="00F0001A"/>
    <w:rsid w:val="00F2073A"/>
    <w:rsid w:val="00F27FCB"/>
    <w:rsid w:val="00F8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960D8"/>
  <w15:chartTrackingRefBased/>
  <w15:docId w15:val="{73B309AD-0933-A64B-B1DF-844062F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0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lenavarretevega/Library/Containers/com.microsoft.Word/Data/Library/Application%20Support/Microsoft/Office/16.0/DTS/en-US%7b11EAF6AE-DC0D-6448-94DE-891D26714E73%7d/%7b88781D5E-5A4F-8143-8258-2FA96DDF47BC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15</TotalTime>
  <Pages>6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Michelle Navarrete Vega</cp:lastModifiedBy>
  <cp:revision>44</cp:revision>
  <dcterms:created xsi:type="dcterms:W3CDTF">2022-01-25T19:41:00Z</dcterms:created>
  <dcterms:modified xsi:type="dcterms:W3CDTF">2022-01-25T20:51:00Z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